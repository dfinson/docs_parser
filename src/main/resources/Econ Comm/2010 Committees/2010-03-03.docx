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75F36">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F75F36">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F75F36">
      <w:pPr>
        <w:bidi/>
        <w:jc w:val="both"/>
        <w:rPr>
          <w:rFonts w:cs="David"/>
          <w:b/>
          <w:bCs/>
          <w:rtl/>
        </w:rPr>
      </w:pPr>
    </w:p>
    <w:p w:rsidR="00000000" w:rsidRDefault="00F75F36">
      <w:pPr>
        <w:bidi/>
        <w:jc w:val="center"/>
        <w:outlineLvl w:val="0"/>
        <w:rPr>
          <w:rFonts w:cs="David"/>
          <w:b/>
          <w:bCs/>
          <w:rtl/>
        </w:rPr>
      </w:pPr>
    </w:p>
    <w:p w:rsidR="00000000" w:rsidRDefault="00F75F36">
      <w:pPr>
        <w:bidi/>
        <w:jc w:val="center"/>
        <w:outlineLvl w:val="0"/>
        <w:rPr>
          <w:rFonts w:cs="David"/>
          <w:b/>
          <w:bCs/>
          <w:rtl/>
        </w:rPr>
      </w:pPr>
    </w:p>
    <w:p w:rsidR="00000000" w:rsidRDefault="00F75F36">
      <w:pPr>
        <w:bidi/>
        <w:jc w:val="center"/>
        <w:outlineLvl w:val="0"/>
        <w:rPr>
          <w:rFonts w:cs="David"/>
          <w:b/>
          <w:bCs/>
          <w:rtl/>
        </w:rPr>
      </w:pPr>
    </w:p>
    <w:p w:rsidR="00000000" w:rsidRDefault="00F75F36">
      <w:pPr>
        <w:bidi/>
        <w:jc w:val="center"/>
        <w:outlineLvl w:val="0"/>
        <w:rPr>
          <w:rFonts w:cs="David"/>
          <w:b/>
          <w:bCs/>
          <w:rtl/>
        </w:rPr>
      </w:pPr>
      <w:r>
        <w:rPr>
          <w:rFonts w:cs="David"/>
          <w:b/>
          <w:bCs/>
          <w:rtl/>
        </w:rPr>
        <w:t>פרוטוקול מס'  1</w:t>
      </w:r>
    </w:p>
    <w:p w:rsidR="00000000" w:rsidRDefault="00F75F36">
      <w:pPr>
        <w:bidi/>
        <w:jc w:val="center"/>
        <w:outlineLvl w:val="0"/>
        <w:rPr>
          <w:rFonts w:cs="David"/>
          <w:b/>
          <w:bCs/>
          <w:rtl/>
        </w:rPr>
      </w:pPr>
      <w:r>
        <w:rPr>
          <w:rFonts w:cs="David"/>
          <w:b/>
          <w:bCs/>
          <w:rtl/>
        </w:rPr>
        <w:t>מישיבה משותפת של ועדת הכלכלה</w:t>
      </w:r>
    </w:p>
    <w:p w:rsidR="00000000" w:rsidRDefault="00F75F36">
      <w:pPr>
        <w:bidi/>
        <w:jc w:val="center"/>
        <w:outlineLvl w:val="0"/>
        <w:rPr>
          <w:rFonts w:cs="David"/>
          <w:b/>
          <w:bCs/>
          <w:rtl/>
        </w:rPr>
      </w:pPr>
      <w:r>
        <w:rPr>
          <w:rFonts w:cs="David"/>
          <w:b/>
          <w:bCs/>
          <w:rtl/>
        </w:rPr>
        <w:t>וועדת העליה, הקליטה והתפוצות</w:t>
      </w:r>
    </w:p>
    <w:p w:rsidR="00000000" w:rsidRDefault="00F75F36">
      <w:pPr>
        <w:bidi/>
        <w:jc w:val="center"/>
        <w:rPr>
          <w:rFonts w:cs="David"/>
          <w:b/>
          <w:bCs/>
          <w:u w:val="single"/>
          <w:rtl/>
        </w:rPr>
      </w:pPr>
      <w:r>
        <w:rPr>
          <w:rFonts w:cs="David"/>
          <w:b/>
          <w:bCs/>
          <w:u w:val="single"/>
          <w:rtl/>
        </w:rPr>
        <w:t>מיום רביעי, י"ז באדר, התש"ע (3 במרץ, 2010) בשעה 09:30</w:t>
      </w:r>
    </w:p>
    <w:p w:rsidR="00000000" w:rsidRDefault="00F75F36">
      <w:pPr>
        <w:bidi/>
        <w:rPr>
          <w:rFonts w:cs="David"/>
          <w:b/>
          <w:bCs/>
          <w:u w:val="single"/>
          <w:rtl/>
        </w:rPr>
      </w:pPr>
    </w:p>
    <w:p w:rsidR="00000000" w:rsidRDefault="00F75F36">
      <w:pPr>
        <w:bidi/>
        <w:rPr>
          <w:rFonts w:cs="David"/>
          <w:b/>
          <w:bCs/>
          <w:u w:val="single"/>
          <w:rtl/>
        </w:rPr>
      </w:pPr>
    </w:p>
    <w:p w:rsidR="00000000" w:rsidRDefault="00F75F36">
      <w:pPr>
        <w:bidi/>
        <w:rPr>
          <w:rFonts w:cs="David"/>
          <w:b/>
          <w:bCs/>
          <w:u w:val="single"/>
          <w:rtl/>
        </w:rPr>
      </w:pPr>
    </w:p>
    <w:p w:rsidR="00000000" w:rsidRDefault="00F75F36">
      <w:pPr>
        <w:bidi/>
        <w:jc w:val="both"/>
        <w:rPr>
          <w:rFonts w:cs="David"/>
          <w:rtl/>
        </w:rPr>
      </w:pPr>
      <w:r>
        <w:rPr>
          <w:rFonts w:cs="David"/>
          <w:b/>
          <w:bCs/>
          <w:u w:val="single"/>
          <w:rtl/>
        </w:rPr>
        <w:t>סדר היום:</w:t>
      </w:r>
      <w:r>
        <w:rPr>
          <w:rFonts w:cs="David"/>
          <w:rtl/>
        </w:rPr>
        <w:t xml:space="preserve">  </w:t>
      </w:r>
    </w:p>
    <w:p w:rsidR="00000000" w:rsidRDefault="00F75F36">
      <w:pPr>
        <w:bidi/>
        <w:jc w:val="both"/>
        <w:rPr>
          <w:rFonts w:cs="David"/>
          <w:rtl/>
        </w:rPr>
      </w:pPr>
      <w:r>
        <w:rPr>
          <w:rFonts w:cs="David"/>
          <w:rtl/>
        </w:rPr>
        <w:t>הצעת חוק התקשורת (בזק ושידורים)(תיקון- חובת העברה ללא תשלום של שידורי ערוץ ייעודי), התשס"ט-2009 מא</w:t>
      </w:r>
      <w:r>
        <w:rPr>
          <w:rFonts w:cs="David"/>
          <w:rtl/>
        </w:rPr>
        <w:t xml:space="preserve">ת ח"כ רוברט אילטוב, זאב אלקין, מרינה סולודקין וקבוצת חברי כנסת </w:t>
      </w:r>
    </w:p>
    <w:p w:rsidR="00000000" w:rsidRDefault="00F75F36">
      <w:pPr>
        <w:bidi/>
        <w:jc w:val="both"/>
        <w:rPr>
          <w:rFonts w:cs="David"/>
          <w:rtl/>
        </w:rPr>
      </w:pPr>
      <w:r>
        <w:rPr>
          <w:rFonts w:cs="David"/>
          <w:rtl/>
        </w:rPr>
        <w:t>(פ/810)</w:t>
      </w:r>
    </w:p>
    <w:p w:rsidR="00000000" w:rsidRDefault="00F75F36">
      <w:pPr>
        <w:bidi/>
        <w:jc w:val="both"/>
        <w:rPr>
          <w:rFonts w:cs="David"/>
          <w:b/>
          <w:bCs/>
          <w:u w:val="single"/>
          <w:rtl/>
        </w:rPr>
      </w:pPr>
    </w:p>
    <w:p w:rsidR="00000000" w:rsidRDefault="00F75F36">
      <w:pPr>
        <w:bidi/>
        <w:jc w:val="both"/>
        <w:rPr>
          <w:rFonts w:cs="David"/>
          <w:b/>
          <w:bCs/>
          <w:u w:val="single"/>
          <w:rtl/>
        </w:rPr>
      </w:pPr>
    </w:p>
    <w:p w:rsidR="00000000" w:rsidRDefault="00F75F36">
      <w:pPr>
        <w:bidi/>
        <w:jc w:val="both"/>
        <w:rPr>
          <w:rFonts w:cs="David"/>
          <w:b/>
          <w:bCs/>
          <w:rtl/>
        </w:rPr>
      </w:pPr>
    </w:p>
    <w:p w:rsidR="00000000" w:rsidRDefault="00F75F36">
      <w:pPr>
        <w:bidi/>
        <w:jc w:val="both"/>
        <w:outlineLvl w:val="0"/>
        <w:rPr>
          <w:rFonts w:cs="David"/>
          <w:b/>
          <w:bCs/>
          <w:u w:val="single"/>
          <w:rtl/>
        </w:rPr>
      </w:pPr>
      <w:r>
        <w:rPr>
          <w:rFonts w:cs="David"/>
          <w:b/>
          <w:bCs/>
          <w:u w:val="single"/>
          <w:rtl/>
        </w:rPr>
        <w:t>נכחו:</w:t>
      </w:r>
    </w:p>
    <w:p w:rsidR="00000000" w:rsidRDefault="00F75F36">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F75F36">
      <w:pPr>
        <w:bidi/>
        <w:jc w:val="both"/>
        <w:outlineLvl w:val="0"/>
        <w:rPr>
          <w:rFonts w:cs="David"/>
          <w:rtl/>
        </w:rPr>
      </w:pPr>
      <w:r>
        <w:rPr>
          <w:rFonts w:cs="David"/>
          <w:rtl/>
        </w:rPr>
        <w:t xml:space="preserve">אופיר אקוניס – היו"ר </w:t>
      </w:r>
    </w:p>
    <w:p w:rsidR="00000000" w:rsidRDefault="00F75F36">
      <w:pPr>
        <w:bidi/>
        <w:jc w:val="both"/>
        <w:outlineLvl w:val="0"/>
        <w:rPr>
          <w:rFonts w:cs="David"/>
          <w:rtl/>
        </w:rPr>
      </w:pPr>
      <w:r>
        <w:rPr>
          <w:rFonts w:cs="David"/>
          <w:rtl/>
        </w:rPr>
        <w:t>רוברט אילטוב</w:t>
      </w:r>
    </w:p>
    <w:p w:rsidR="00000000" w:rsidRDefault="00F75F36">
      <w:pPr>
        <w:bidi/>
        <w:jc w:val="both"/>
        <w:outlineLvl w:val="0"/>
        <w:rPr>
          <w:rFonts w:cs="David"/>
          <w:rtl/>
        </w:rPr>
      </w:pPr>
      <w:r>
        <w:rPr>
          <w:rFonts w:cs="David"/>
          <w:rtl/>
        </w:rPr>
        <w:t>זאב אלקין</w:t>
      </w:r>
    </w:p>
    <w:p w:rsidR="00000000" w:rsidRDefault="00F75F36">
      <w:pPr>
        <w:bidi/>
        <w:jc w:val="both"/>
        <w:outlineLvl w:val="0"/>
        <w:rPr>
          <w:rFonts w:cs="David"/>
          <w:rtl/>
        </w:rPr>
      </w:pPr>
      <w:r>
        <w:rPr>
          <w:rFonts w:cs="David"/>
          <w:rtl/>
        </w:rPr>
        <w:t>אברהם מיכאלי</w:t>
      </w:r>
    </w:p>
    <w:p w:rsidR="00000000" w:rsidRDefault="00F75F36">
      <w:pPr>
        <w:bidi/>
        <w:jc w:val="both"/>
        <w:outlineLvl w:val="0"/>
        <w:rPr>
          <w:rFonts w:cs="David"/>
          <w:rtl/>
        </w:rPr>
      </w:pPr>
      <w:r>
        <w:rPr>
          <w:rFonts w:cs="David"/>
          <w:rtl/>
        </w:rPr>
        <w:t>מרינה סולודקין</w:t>
      </w:r>
    </w:p>
    <w:p w:rsidR="00000000" w:rsidRDefault="00F75F36">
      <w:pPr>
        <w:bidi/>
        <w:jc w:val="both"/>
        <w:outlineLvl w:val="0"/>
        <w:rPr>
          <w:rFonts w:cs="David"/>
          <w:rtl/>
        </w:rPr>
      </w:pPr>
      <w:r>
        <w:rPr>
          <w:rFonts w:cs="David"/>
          <w:rtl/>
        </w:rPr>
        <w:t>פניה קירשנבאום</w:t>
      </w:r>
    </w:p>
    <w:p w:rsidR="00000000" w:rsidRDefault="00F75F36">
      <w:pPr>
        <w:bidi/>
        <w:jc w:val="both"/>
        <w:outlineLvl w:val="0"/>
        <w:rPr>
          <w:rFonts w:cs="David"/>
          <w:rtl/>
        </w:rPr>
      </w:pPr>
    </w:p>
    <w:p w:rsidR="00000000" w:rsidRDefault="00F75F36">
      <w:pPr>
        <w:bidi/>
        <w:jc w:val="both"/>
        <w:outlineLvl w:val="0"/>
        <w:rPr>
          <w:rFonts w:cs="David"/>
          <w:rtl/>
        </w:rPr>
      </w:pPr>
    </w:p>
    <w:p w:rsidR="00000000" w:rsidRDefault="00F75F36">
      <w:pPr>
        <w:bidi/>
        <w:jc w:val="both"/>
        <w:outlineLvl w:val="0"/>
        <w:rPr>
          <w:rFonts w:cs="David"/>
          <w:rtl/>
        </w:rPr>
      </w:pPr>
      <w:r>
        <w:rPr>
          <w:rFonts w:cs="David"/>
          <w:b/>
          <w:bCs/>
          <w:u w:val="single"/>
          <w:rtl/>
        </w:rPr>
        <w:t>מוזמנים</w:t>
      </w:r>
      <w:r>
        <w:rPr>
          <w:rFonts w:cs="David"/>
          <w:rtl/>
        </w:rPr>
        <w:t>:</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חברי הכנסת:</w:t>
      </w:r>
    </w:p>
    <w:p w:rsidR="00000000" w:rsidRDefault="00F75F36">
      <w:pPr>
        <w:bidi/>
        <w:jc w:val="both"/>
        <w:outlineLvl w:val="0"/>
        <w:rPr>
          <w:rFonts w:cs="David"/>
          <w:rtl/>
        </w:rPr>
      </w:pPr>
      <w:r>
        <w:rPr>
          <w:rFonts w:cs="David"/>
          <w:rtl/>
        </w:rPr>
        <w:t>יעקב אדרי</w:t>
      </w:r>
    </w:p>
    <w:p w:rsidR="00000000" w:rsidRDefault="00F75F36">
      <w:pPr>
        <w:bidi/>
        <w:jc w:val="both"/>
        <w:outlineLvl w:val="0"/>
        <w:rPr>
          <w:rFonts w:cs="David"/>
          <w:rtl/>
        </w:rPr>
      </w:pPr>
      <w:r>
        <w:rPr>
          <w:rFonts w:cs="David"/>
          <w:rtl/>
        </w:rPr>
        <w:t>יצחק וקנין</w:t>
      </w:r>
    </w:p>
    <w:p w:rsidR="00000000" w:rsidRDefault="00F75F36">
      <w:pPr>
        <w:bidi/>
        <w:jc w:val="both"/>
        <w:outlineLvl w:val="0"/>
        <w:rPr>
          <w:rFonts w:cs="David"/>
          <w:rtl/>
        </w:rPr>
      </w:pPr>
      <w:r>
        <w:rPr>
          <w:rFonts w:cs="David"/>
          <w:rtl/>
        </w:rPr>
        <w:t>ישראל חסון</w:t>
      </w:r>
    </w:p>
    <w:p w:rsidR="00000000" w:rsidRDefault="00F75F36">
      <w:pPr>
        <w:bidi/>
        <w:jc w:val="both"/>
        <w:outlineLvl w:val="0"/>
        <w:rPr>
          <w:rFonts w:cs="David"/>
          <w:rtl/>
        </w:rPr>
      </w:pPr>
      <w:r>
        <w:rPr>
          <w:rFonts w:cs="David"/>
          <w:rtl/>
        </w:rPr>
        <w:t>אחמד טיבי</w:t>
      </w:r>
    </w:p>
    <w:p w:rsidR="00000000" w:rsidRDefault="00F75F36">
      <w:pPr>
        <w:bidi/>
        <w:jc w:val="both"/>
        <w:outlineLvl w:val="0"/>
        <w:rPr>
          <w:rFonts w:cs="David"/>
          <w:rtl/>
        </w:rPr>
      </w:pPr>
      <w:r>
        <w:rPr>
          <w:rFonts w:cs="David"/>
          <w:rtl/>
        </w:rPr>
        <w:t>חמד עמא</w:t>
      </w:r>
      <w:r>
        <w:rPr>
          <w:rFonts w:cs="David"/>
          <w:rtl/>
        </w:rPr>
        <w:t>ר</w:t>
      </w:r>
    </w:p>
    <w:p w:rsidR="00000000" w:rsidRDefault="00F75F36">
      <w:pPr>
        <w:bidi/>
        <w:jc w:val="both"/>
        <w:outlineLvl w:val="0"/>
        <w:rPr>
          <w:rFonts w:cs="David"/>
          <w:rtl/>
        </w:rPr>
      </w:pPr>
      <w:r>
        <w:rPr>
          <w:rFonts w:cs="David"/>
          <w:rtl/>
        </w:rPr>
        <w:t>נחמן שי</w:t>
      </w:r>
    </w:p>
    <w:p w:rsidR="00000000" w:rsidRDefault="00F75F36">
      <w:pPr>
        <w:bidi/>
        <w:jc w:val="both"/>
        <w:outlineLvl w:val="0"/>
        <w:rPr>
          <w:rFonts w:cs="David"/>
          <w:rtl/>
        </w:rPr>
      </w:pPr>
      <w:r>
        <w:rPr>
          <w:rFonts w:cs="David"/>
          <w:rtl/>
        </w:rPr>
        <w:t>אנסטסיה מיכאלי</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משרד התקשורת:</w:t>
      </w:r>
    </w:p>
    <w:p w:rsidR="00000000" w:rsidRDefault="00F75F36">
      <w:pPr>
        <w:bidi/>
        <w:jc w:val="both"/>
        <w:outlineLvl w:val="0"/>
        <w:rPr>
          <w:rFonts w:cs="David"/>
          <w:rtl/>
        </w:rPr>
      </w:pPr>
      <w:r>
        <w:rPr>
          <w:rFonts w:cs="David"/>
          <w:rtl/>
        </w:rPr>
        <w:t>נתי ביאליסטוק – עוזר מנכ"ל</w:t>
      </w:r>
    </w:p>
    <w:p w:rsidR="00000000" w:rsidRDefault="00F75F36">
      <w:pPr>
        <w:bidi/>
        <w:jc w:val="both"/>
        <w:outlineLvl w:val="0"/>
        <w:rPr>
          <w:rFonts w:cs="David"/>
          <w:rtl/>
        </w:rPr>
      </w:pPr>
      <w:r>
        <w:rPr>
          <w:rFonts w:cs="David"/>
          <w:rtl/>
        </w:rPr>
        <w:t xml:space="preserve">מיכל בר דור </w:t>
      </w:r>
    </w:p>
    <w:p w:rsidR="00000000" w:rsidRDefault="00F75F36">
      <w:pPr>
        <w:bidi/>
        <w:jc w:val="both"/>
        <w:outlineLvl w:val="0"/>
        <w:rPr>
          <w:rFonts w:cs="David"/>
          <w:rtl/>
        </w:rPr>
      </w:pPr>
      <w:r>
        <w:rPr>
          <w:rFonts w:cs="David"/>
          <w:rtl/>
        </w:rPr>
        <w:t>דודי קופל</w:t>
      </w:r>
    </w:p>
    <w:p w:rsidR="00000000" w:rsidRDefault="00F75F36">
      <w:pPr>
        <w:bidi/>
        <w:jc w:val="both"/>
        <w:outlineLvl w:val="0"/>
        <w:rPr>
          <w:rFonts w:cs="David"/>
          <w:rtl/>
        </w:rPr>
      </w:pPr>
      <w:r>
        <w:rPr>
          <w:rFonts w:cs="David"/>
          <w:rtl/>
        </w:rPr>
        <w:t>נגה רובינשטיין</w:t>
      </w:r>
    </w:p>
    <w:p w:rsidR="00000000" w:rsidRDefault="00F75F36">
      <w:pPr>
        <w:bidi/>
        <w:jc w:val="both"/>
        <w:outlineLvl w:val="0"/>
        <w:rPr>
          <w:rFonts w:cs="David"/>
          <w:rtl/>
        </w:rPr>
      </w:pPr>
      <w:r>
        <w:rPr>
          <w:rFonts w:cs="David"/>
          <w:rtl/>
        </w:rPr>
        <w:t>אריק רשף</w:t>
      </w:r>
    </w:p>
    <w:p w:rsidR="00000000" w:rsidRDefault="00F75F36">
      <w:pPr>
        <w:bidi/>
        <w:jc w:val="both"/>
        <w:outlineLvl w:val="0"/>
        <w:rPr>
          <w:rFonts w:cs="David"/>
          <w:rtl/>
        </w:rPr>
      </w:pPr>
      <w:r>
        <w:rPr>
          <w:rFonts w:cs="David"/>
          <w:rtl/>
        </w:rPr>
        <w:t>אסף כהן</w:t>
      </w:r>
    </w:p>
    <w:p w:rsidR="00000000" w:rsidRDefault="00F75F36">
      <w:pPr>
        <w:bidi/>
        <w:jc w:val="both"/>
        <w:outlineLvl w:val="0"/>
        <w:rPr>
          <w:rFonts w:cs="David"/>
          <w:rtl/>
        </w:rPr>
      </w:pPr>
      <w:r>
        <w:rPr>
          <w:rFonts w:cs="David"/>
          <w:rtl/>
        </w:rPr>
        <w:t>קובי שמש</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משרד האוצר:</w:t>
      </w:r>
    </w:p>
    <w:p w:rsidR="00000000" w:rsidRDefault="00F75F36">
      <w:pPr>
        <w:bidi/>
        <w:jc w:val="both"/>
        <w:outlineLvl w:val="0"/>
        <w:rPr>
          <w:rFonts w:cs="David"/>
          <w:rtl/>
        </w:rPr>
      </w:pPr>
      <w:r>
        <w:rPr>
          <w:rFonts w:cs="David"/>
          <w:rtl/>
        </w:rPr>
        <w:t>תמיר לזרוב</w:t>
      </w:r>
    </w:p>
    <w:p w:rsidR="00000000" w:rsidRDefault="00F75F36">
      <w:pPr>
        <w:bidi/>
        <w:jc w:val="both"/>
        <w:outlineLvl w:val="0"/>
        <w:rPr>
          <w:rFonts w:cs="David"/>
          <w:rtl/>
        </w:rPr>
      </w:pPr>
      <w:r>
        <w:rPr>
          <w:rFonts w:cs="David"/>
          <w:rtl/>
        </w:rPr>
        <w:t>אורן משה</w:t>
      </w:r>
    </w:p>
    <w:p w:rsidR="00000000" w:rsidRDefault="00F75F36">
      <w:pPr>
        <w:bidi/>
        <w:jc w:val="both"/>
        <w:outlineLvl w:val="0"/>
        <w:rPr>
          <w:rFonts w:cs="David"/>
          <w:rtl/>
        </w:rPr>
      </w:pPr>
      <w:r>
        <w:rPr>
          <w:rFonts w:cs="David"/>
          <w:rtl/>
        </w:rPr>
        <w:t>יהודה סבן</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דנה נויפלד – משרד המשפטים</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המועצה לשידורי כבלים ולשידורי לווין:</w:t>
      </w:r>
    </w:p>
    <w:p w:rsidR="00000000" w:rsidRDefault="00F75F36">
      <w:pPr>
        <w:bidi/>
        <w:jc w:val="both"/>
        <w:outlineLvl w:val="0"/>
        <w:rPr>
          <w:rFonts w:cs="David"/>
          <w:rtl/>
        </w:rPr>
      </w:pPr>
      <w:r>
        <w:rPr>
          <w:rFonts w:cs="David"/>
          <w:rtl/>
        </w:rPr>
        <w:lastRenderedPageBreak/>
        <w:t>ניצן חן</w:t>
      </w:r>
    </w:p>
    <w:p w:rsidR="00000000" w:rsidRDefault="00F75F36">
      <w:pPr>
        <w:bidi/>
        <w:jc w:val="both"/>
        <w:outlineLvl w:val="0"/>
        <w:rPr>
          <w:rFonts w:cs="David"/>
          <w:rtl/>
        </w:rPr>
      </w:pPr>
      <w:r>
        <w:rPr>
          <w:rFonts w:cs="David"/>
          <w:rtl/>
        </w:rPr>
        <w:t>דורלי אלמ</w:t>
      </w:r>
      <w:r>
        <w:rPr>
          <w:rFonts w:cs="David"/>
          <w:rtl/>
        </w:rPr>
        <w:t>וג</w:t>
      </w:r>
    </w:p>
    <w:p w:rsidR="00000000" w:rsidRDefault="00F75F36">
      <w:pPr>
        <w:bidi/>
        <w:jc w:val="both"/>
        <w:outlineLvl w:val="0"/>
        <w:rPr>
          <w:rFonts w:cs="David"/>
          <w:rtl/>
        </w:rPr>
      </w:pPr>
      <w:r>
        <w:rPr>
          <w:rFonts w:cs="David"/>
          <w:rtl/>
        </w:rPr>
        <w:t>עו"ד שרון שמש</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מועצת הרשות השניה לטלוויזיה ורדיו:</w:t>
      </w:r>
    </w:p>
    <w:p w:rsidR="00000000" w:rsidRDefault="00F75F36">
      <w:pPr>
        <w:bidi/>
        <w:jc w:val="both"/>
        <w:outlineLvl w:val="0"/>
        <w:rPr>
          <w:rFonts w:cs="David"/>
          <w:rtl/>
        </w:rPr>
      </w:pPr>
      <w:r>
        <w:rPr>
          <w:rFonts w:cs="David"/>
          <w:rtl/>
        </w:rPr>
        <w:t>מנשה סמירה</w:t>
      </w:r>
    </w:p>
    <w:p w:rsidR="00000000" w:rsidRDefault="00F75F36">
      <w:pPr>
        <w:bidi/>
        <w:jc w:val="both"/>
        <w:outlineLvl w:val="0"/>
        <w:rPr>
          <w:rFonts w:cs="David"/>
          <w:rtl/>
        </w:rPr>
      </w:pPr>
      <w:r>
        <w:rPr>
          <w:rFonts w:cs="David"/>
          <w:rtl/>
        </w:rPr>
        <w:t>לי גת</w:t>
      </w:r>
    </w:p>
    <w:p w:rsidR="00000000" w:rsidRDefault="00F75F36">
      <w:pPr>
        <w:bidi/>
        <w:jc w:val="both"/>
        <w:outlineLvl w:val="0"/>
        <w:rPr>
          <w:rFonts w:cs="David"/>
          <w:rtl/>
        </w:rPr>
      </w:pPr>
      <w:r>
        <w:rPr>
          <w:rFonts w:cs="David"/>
          <w:rtl/>
        </w:rPr>
        <w:t>דורון אבני</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ערוץ ישראל פלוס:</w:t>
      </w:r>
    </w:p>
    <w:p w:rsidR="00000000" w:rsidRDefault="00F75F36">
      <w:pPr>
        <w:bidi/>
        <w:jc w:val="both"/>
        <w:outlineLvl w:val="0"/>
        <w:rPr>
          <w:rFonts w:cs="David"/>
          <w:rtl/>
        </w:rPr>
      </w:pPr>
      <w:r>
        <w:rPr>
          <w:rFonts w:cs="David"/>
          <w:rtl/>
        </w:rPr>
        <w:t>לאוניד בלחמן</w:t>
      </w:r>
    </w:p>
    <w:p w:rsidR="00000000" w:rsidRDefault="00F75F36">
      <w:pPr>
        <w:bidi/>
        <w:jc w:val="both"/>
        <w:outlineLvl w:val="0"/>
        <w:rPr>
          <w:rFonts w:cs="David"/>
          <w:rtl/>
        </w:rPr>
      </w:pPr>
      <w:r>
        <w:rPr>
          <w:rFonts w:cs="David"/>
          <w:rtl/>
        </w:rPr>
        <w:t>דב אברמוביץ</w:t>
      </w:r>
    </w:p>
    <w:p w:rsidR="00000000" w:rsidRDefault="00F75F36">
      <w:pPr>
        <w:bidi/>
        <w:jc w:val="both"/>
        <w:outlineLvl w:val="0"/>
        <w:rPr>
          <w:rFonts w:cs="David"/>
          <w:rtl/>
        </w:rPr>
      </w:pP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יורם מוקדי – חברת הוט</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חברת יס:</w:t>
      </w:r>
    </w:p>
    <w:p w:rsidR="00000000" w:rsidRDefault="00F75F36">
      <w:pPr>
        <w:bidi/>
        <w:jc w:val="both"/>
        <w:outlineLvl w:val="0"/>
        <w:rPr>
          <w:rFonts w:cs="David"/>
          <w:rtl/>
        </w:rPr>
      </w:pPr>
      <w:r>
        <w:rPr>
          <w:rFonts w:cs="David"/>
          <w:rtl/>
        </w:rPr>
        <w:t>רון אילון</w:t>
      </w:r>
    </w:p>
    <w:p w:rsidR="00000000" w:rsidRDefault="00F75F36">
      <w:pPr>
        <w:bidi/>
        <w:jc w:val="both"/>
        <w:outlineLvl w:val="0"/>
        <w:rPr>
          <w:rFonts w:cs="David"/>
          <w:rtl/>
        </w:rPr>
      </w:pPr>
      <w:r>
        <w:rPr>
          <w:rFonts w:cs="David"/>
          <w:rtl/>
        </w:rPr>
        <w:t>מיכל רפאלי כדורי</w:t>
      </w:r>
    </w:p>
    <w:p w:rsidR="00000000" w:rsidRDefault="00F75F36">
      <w:pPr>
        <w:bidi/>
        <w:jc w:val="both"/>
        <w:outlineLvl w:val="0"/>
        <w:rPr>
          <w:rFonts w:cs="David"/>
          <w:rtl/>
        </w:rPr>
      </w:pPr>
      <w:r>
        <w:rPr>
          <w:rFonts w:cs="David"/>
          <w:rtl/>
        </w:rPr>
        <w:t>עו"ד עופר ויסוקר</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חברת רשת:</w:t>
      </w:r>
    </w:p>
    <w:p w:rsidR="00000000" w:rsidRDefault="00F75F36">
      <w:pPr>
        <w:bidi/>
        <w:jc w:val="both"/>
        <w:outlineLvl w:val="0"/>
        <w:rPr>
          <w:rFonts w:cs="David"/>
          <w:rtl/>
        </w:rPr>
      </w:pPr>
      <w:r>
        <w:rPr>
          <w:rFonts w:cs="David"/>
          <w:rtl/>
        </w:rPr>
        <w:t>מגנזי שאול</w:t>
      </w:r>
    </w:p>
    <w:p w:rsidR="00000000" w:rsidRDefault="00F75F36">
      <w:pPr>
        <w:bidi/>
        <w:jc w:val="both"/>
        <w:outlineLvl w:val="0"/>
        <w:rPr>
          <w:rFonts w:cs="David"/>
          <w:rtl/>
        </w:rPr>
      </w:pPr>
      <w:r>
        <w:rPr>
          <w:rFonts w:cs="David"/>
          <w:rtl/>
        </w:rPr>
        <w:t>עו"ד אילאיל לבנת</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ישראל 10:</w:t>
      </w:r>
    </w:p>
    <w:p w:rsidR="00000000" w:rsidRDefault="00F75F36">
      <w:pPr>
        <w:bidi/>
        <w:jc w:val="both"/>
        <w:outlineLvl w:val="0"/>
        <w:rPr>
          <w:rFonts w:cs="David"/>
          <w:rtl/>
        </w:rPr>
      </w:pPr>
      <w:r>
        <w:rPr>
          <w:rFonts w:cs="David"/>
          <w:rtl/>
        </w:rPr>
        <w:t>יוסי</w:t>
      </w:r>
      <w:r>
        <w:rPr>
          <w:rFonts w:cs="David"/>
          <w:rtl/>
        </w:rPr>
        <w:t xml:space="preserve"> ורשבסקי</w:t>
      </w:r>
    </w:p>
    <w:p w:rsidR="00000000" w:rsidRDefault="00F75F36">
      <w:pPr>
        <w:bidi/>
        <w:jc w:val="both"/>
        <w:outlineLvl w:val="0"/>
        <w:rPr>
          <w:rFonts w:cs="David"/>
          <w:rtl/>
        </w:rPr>
      </w:pPr>
      <w:r>
        <w:rPr>
          <w:rFonts w:cs="David"/>
          <w:rtl/>
        </w:rPr>
        <w:t>עו"ד דבורה קמחי</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הטלוויזיה החינוכית:</w:t>
      </w:r>
    </w:p>
    <w:p w:rsidR="00000000" w:rsidRDefault="00F75F36">
      <w:pPr>
        <w:bidi/>
        <w:jc w:val="both"/>
        <w:outlineLvl w:val="0"/>
        <w:rPr>
          <w:rFonts w:cs="David"/>
          <w:rtl/>
        </w:rPr>
      </w:pPr>
      <w:r>
        <w:rPr>
          <w:rFonts w:cs="David"/>
          <w:rtl/>
        </w:rPr>
        <w:t>יפה ויגודסקי</w:t>
      </w:r>
    </w:p>
    <w:p w:rsidR="00000000" w:rsidRDefault="00F75F36">
      <w:pPr>
        <w:bidi/>
        <w:jc w:val="both"/>
        <w:outlineLvl w:val="0"/>
        <w:rPr>
          <w:rFonts w:cs="David"/>
          <w:rtl/>
        </w:rPr>
      </w:pPr>
      <w:r>
        <w:rPr>
          <w:rFonts w:cs="David"/>
          <w:rtl/>
        </w:rPr>
        <w:t>עו"ד אביגדור דנן</w:t>
      </w:r>
    </w:p>
    <w:p w:rsidR="00000000" w:rsidRDefault="00F75F36">
      <w:pPr>
        <w:bidi/>
        <w:jc w:val="both"/>
        <w:outlineLvl w:val="0"/>
        <w:rPr>
          <w:rFonts w:cs="David"/>
          <w:rtl/>
        </w:rPr>
      </w:pPr>
    </w:p>
    <w:p w:rsidR="00000000" w:rsidRDefault="00F75F36">
      <w:pPr>
        <w:bidi/>
        <w:jc w:val="both"/>
        <w:outlineLvl w:val="0"/>
        <w:rPr>
          <w:rFonts w:cs="David"/>
          <w:rtl/>
        </w:rPr>
      </w:pPr>
      <w:r>
        <w:rPr>
          <w:rFonts w:cs="David"/>
          <w:rtl/>
        </w:rPr>
        <w:t xml:space="preserve">אורי פז – ערוץ הכנסת </w:t>
      </w:r>
    </w:p>
    <w:p w:rsidR="00000000" w:rsidRDefault="00F75F36">
      <w:pPr>
        <w:bidi/>
        <w:jc w:val="both"/>
        <w:outlineLvl w:val="0"/>
        <w:rPr>
          <w:rFonts w:cs="David"/>
          <w:rtl/>
        </w:rPr>
      </w:pPr>
      <w:r>
        <w:rPr>
          <w:rFonts w:cs="David"/>
          <w:rtl/>
        </w:rPr>
        <w:t xml:space="preserve">פאסיל לגסה – ערוץ </w:t>
      </w:r>
      <w:r>
        <w:rPr>
          <w:rFonts w:cs="David"/>
        </w:rPr>
        <w:t>IET</w:t>
      </w:r>
    </w:p>
    <w:p w:rsidR="00000000" w:rsidRDefault="00F75F36">
      <w:pPr>
        <w:bidi/>
        <w:jc w:val="both"/>
        <w:outlineLvl w:val="0"/>
        <w:rPr>
          <w:rFonts w:cs="David"/>
          <w:rtl/>
        </w:rPr>
      </w:pPr>
      <w:r>
        <w:rPr>
          <w:rFonts w:cs="David"/>
          <w:rtl/>
        </w:rPr>
        <w:t xml:space="preserve">אריק בורנשטיין </w:t>
      </w:r>
    </w:p>
    <w:p w:rsidR="00000000" w:rsidRDefault="00F75F36">
      <w:pPr>
        <w:bidi/>
        <w:jc w:val="both"/>
        <w:outlineLvl w:val="0"/>
        <w:rPr>
          <w:rFonts w:cs="David"/>
          <w:rtl/>
        </w:rPr>
      </w:pPr>
    </w:p>
    <w:p w:rsidR="00000000" w:rsidRDefault="00F75F36">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F75F36">
      <w:pPr>
        <w:bidi/>
        <w:jc w:val="both"/>
        <w:rPr>
          <w:rFonts w:cs="David"/>
          <w:b/>
          <w:bCs/>
          <w:u w:val="single"/>
          <w:rtl/>
        </w:rPr>
      </w:pPr>
    </w:p>
    <w:p w:rsidR="00000000" w:rsidRDefault="00F75F36">
      <w:pPr>
        <w:bidi/>
        <w:jc w:val="both"/>
        <w:outlineLvl w:val="0"/>
        <w:rPr>
          <w:rFonts w:cs="David"/>
          <w:rtl/>
        </w:rPr>
      </w:pPr>
      <w:r>
        <w:rPr>
          <w:rFonts w:cs="David"/>
          <w:b/>
          <w:bCs/>
          <w:u w:val="single"/>
          <w:rtl/>
        </w:rPr>
        <w:t>ייעוץ משפטי:</w:t>
      </w:r>
      <w:r>
        <w:rPr>
          <w:rFonts w:cs="David"/>
          <w:rtl/>
        </w:rPr>
        <w:t xml:space="preserve"> אתי בנדלר, ניר ימין</w:t>
      </w:r>
    </w:p>
    <w:p w:rsidR="00000000" w:rsidRDefault="00F75F36">
      <w:pPr>
        <w:bidi/>
        <w:jc w:val="both"/>
        <w:outlineLvl w:val="0"/>
        <w:rPr>
          <w:rFonts w:cs="David"/>
          <w:rtl/>
        </w:rPr>
      </w:pPr>
    </w:p>
    <w:p w:rsidR="00000000" w:rsidRDefault="00F75F36">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F75F36">
      <w:pPr>
        <w:bidi/>
        <w:jc w:val="center"/>
        <w:rPr>
          <w:rFonts w:cs="David"/>
          <w:b/>
          <w:bCs/>
          <w:rtl/>
        </w:rPr>
      </w:pPr>
      <w:r>
        <w:rPr>
          <w:rFonts w:cs="David"/>
          <w:rtl/>
        </w:rPr>
        <w:br w:type="page"/>
      </w:r>
    </w:p>
    <w:p w:rsidR="00000000" w:rsidRDefault="00F75F36">
      <w:pPr>
        <w:bidi/>
        <w:jc w:val="center"/>
        <w:rPr>
          <w:rFonts w:cs="David"/>
          <w:b/>
          <w:bCs/>
          <w:rtl/>
        </w:rPr>
      </w:pPr>
    </w:p>
    <w:p w:rsidR="00000000" w:rsidRDefault="00F75F36">
      <w:pPr>
        <w:bidi/>
        <w:jc w:val="center"/>
        <w:rPr>
          <w:rFonts w:cs="David"/>
          <w:b/>
          <w:bCs/>
          <w:rtl/>
        </w:rPr>
      </w:pPr>
    </w:p>
    <w:p w:rsidR="00000000" w:rsidRDefault="00F75F36">
      <w:pPr>
        <w:bidi/>
        <w:jc w:val="center"/>
        <w:rPr>
          <w:rFonts w:cs="David"/>
          <w:b/>
          <w:bCs/>
          <w:rtl/>
        </w:rPr>
      </w:pPr>
    </w:p>
    <w:p w:rsidR="00000000" w:rsidRDefault="00F75F36">
      <w:pPr>
        <w:bidi/>
        <w:jc w:val="center"/>
        <w:rPr>
          <w:rFonts w:cs="David"/>
          <w:b/>
          <w:bCs/>
          <w:rtl/>
        </w:rPr>
      </w:pPr>
      <w:r>
        <w:rPr>
          <w:rFonts w:cs="David"/>
          <w:b/>
          <w:bCs/>
          <w:rtl/>
        </w:rPr>
        <w:t>הצעת חוק התקשורת (בזק ושידורים)(תיקון</w:t>
      </w:r>
      <w:r>
        <w:rPr>
          <w:rFonts w:cs="David"/>
          <w:b/>
          <w:bCs/>
          <w:rtl/>
        </w:rPr>
        <w:t>- חובת העברה ללא תשלום</w:t>
      </w:r>
    </w:p>
    <w:p w:rsidR="00000000" w:rsidRDefault="00F75F36">
      <w:pPr>
        <w:bidi/>
        <w:jc w:val="center"/>
        <w:rPr>
          <w:rFonts w:cs="David"/>
          <w:b/>
          <w:bCs/>
          <w:rtl/>
        </w:rPr>
      </w:pPr>
      <w:r>
        <w:rPr>
          <w:rFonts w:cs="David"/>
          <w:b/>
          <w:bCs/>
          <w:rtl/>
        </w:rPr>
        <w:t xml:space="preserve"> של שידורי ערוץ ייעודי), התשס"ט-2009 מאת ח"כ רוברט אילטוב, </w:t>
      </w:r>
    </w:p>
    <w:p w:rsidR="00000000" w:rsidRDefault="00F75F36">
      <w:pPr>
        <w:bidi/>
        <w:jc w:val="center"/>
        <w:rPr>
          <w:rFonts w:cs="David"/>
          <w:b/>
          <w:bCs/>
          <w:u w:val="single"/>
          <w:rtl/>
        </w:rPr>
      </w:pPr>
      <w:r>
        <w:rPr>
          <w:rFonts w:cs="David"/>
          <w:b/>
          <w:bCs/>
          <w:u w:val="single"/>
          <w:rtl/>
        </w:rPr>
        <w:t>זאב אלקין, מרינה סולודקין וקבוצת חברי כנסת, (פ/810)</w:t>
      </w:r>
    </w:p>
    <w:p w:rsidR="00000000" w:rsidRDefault="00F75F36">
      <w:pPr>
        <w:keepNext/>
        <w:bidi/>
        <w:jc w:val="both"/>
        <w:rPr>
          <w:rFonts w:cs="David"/>
          <w:rtl/>
        </w:rPr>
      </w:pPr>
    </w:p>
    <w:p w:rsidR="00000000" w:rsidRDefault="00F75F36">
      <w:pPr>
        <w:keepNext/>
        <w:bidi/>
        <w:jc w:val="both"/>
        <w:rPr>
          <w:rFonts w:cs="David"/>
          <w:rtl/>
        </w:rPr>
      </w:pPr>
    </w:p>
    <w:p w:rsidR="00000000" w:rsidRDefault="00F75F36">
      <w:pPr>
        <w:keepNext/>
        <w:bidi/>
        <w:jc w:val="both"/>
        <w:rPr>
          <w:rFonts w:cs="David"/>
          <w:rtl/>
        </w:rPr>
      </w:pP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שלום לכולם, אני מתכבד לפתוח את הישיבה. על סדר היום הצעת חוק התקשורת (בזק ושידורים)(תיקון- חובת </w:t>
      </w:r>
      <w:r>
        <w:rPr>
          <w:rFonts w:cs="David"/>
          <w:rtl/>
        </w:rPr>
        <w:t>העברה ללא תשלום של שידורי ערוץ ייעודי), התשס"ט-2009 מאת ח"כ רוברט אילטוב, זאב אלקין, מרינה סולודקין, מילר, מוץ טלון, חאמד עמאר, חברת הכנסת מיכאלי, חברת הכנסת פאינה קירשנבאום וליה שמטוב.  (פ/810). אנחנו בוועדה משותפת לוועדת הכלכלה וועדת העליה, הקליטה והתפוצ</w:t>
      </w:r>
      <w:r>
        <w:rPr>
          <w:rFonts w:cs="David"/>
          <w:rtl/>
        </w:rPr>
        <w:t xml:space="preserve">ות. איפה יושבת ראש ועדת העליה והקליטה?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לאה ורון:</w:t>
      </w:r>
    </w:p>
    <w:p w:rsidR="00000000" w:rsidRDefault="00F75F36">
      <w:pPr>
        <w:bidi/>
        <w:jc w:val="both"/>
        <w:rPr>
          <w:rFonts w:cs="David"/>
          <w:rtl/>
        </w:rPr>
      </w:pPr>
    </w:p>
    <w:p w:rsidR="00000000" w:rsidRDefault="00F75F36">
      <w:pPr>
        <w:bidi/>
        <w:jc w:val="both"/>
        <w:rPr>
          <w:rFonts w:cs="David"/>
          <w:rtl/>
        </w:rPr>
      </w:pPr>
      <w:r>
        <w:rPr>
          <w:rFonts w:cs="David"/>
          <w:rtl/>
        </w:rPr>
        <w:tab/>
        <w:t xml:space="preserve">היא לא נמצאת בארץ.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אנחנו בוועדה משותפת, כפי שנקבע הרכבה בוועדת הכנסת. ב- 8 ביולי הצעת החוק אושרה בקריאה הטרומית, וועדת הכנסת החליטה ב- 23 ביולי על הקמת הוועדה המשותפת ונתחיל עכשיו</w:t>
      </w:r>
      <w:r>
        <w:rPr>
          <w:rFonts w:cs="David"/>
          <w:rtl/>
        </w:rPr>
        <w:t xml:space="preserve"> דיון קצר. כל מי שרוצה להשמיע את עמדתו – נאפשר לו. לפני כן – הצעה לסדר של חבר הכנסת אחמד טיבי.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תודה, אדוני. מדובר בוועדה משותפת של ועדת הכלכלה וועדת העליה והקליטה בנושא חשוב שקשור לתקשורת. האם אדוני מוכן לקרוא את שמות חברי הוועדה המשותפת?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חושב שאין צורך.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לא, אני רוצה לדעת.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לא מכיר מנהג כזה אבל אתה, אדוני, חבר הכנסת טיבי עשית את זה בטקס יפה, ששודר כל כך הרבה פעמים.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אה, אתה מדבר על הנאום שהיה במליאה.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w:t>
      </w:r>
      <w:r>
        <w:rPr>
          <w:rFonts w:cs="David"/>
          <w:u w:val="single"/>
          <w:rtl/>
        </w:rPr>
        <w:t>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שמח שאתם זוכרים. </w:t>
      </w:r>
    </w:p>
    <w:p w:rsidR="00000000" w:rsidRDefault="00F75F36">
      <w:pPr>
        <w:bidi/>
        <w:jc w:val="both"/>
        <w:rPr>
          <w:rFonts w:cs="David"/>
          <w:rtl/>
        </w:rPr>
      </w:pPr>
    </w:p>
    <w:p w:rsidR="00000000" w:rsidRDefault="00F75F36">
      <w:pPr>
        <w:keepLines/>
        <w:bidi/>
        <w:jc w:val="both"/>
        <w:rPr>
          <w:rFonts w:cs="David"/>
          <w:u w:val="single"/>
          <w:rtl/>
        </w:rPr>
      </w:pPr>
      <w:r>
        <w:rPr>
          <w:rFonts w:cs="David"/>
          <w:u w:val="single"/>
          <w:rtl/>
        </w:rPr>
        <w:t>היו"ר אופיר אקוניס:</w:t>
      </w:r>
    </w:p>
    <w:p w:rsidR="00000000" w:rsidRDefault="00F75F36">
      <w:pPr>
        <w:keepLines/>
        <w:bidi/>
        <w:jc w:val="both"/>
        <w:rPr>
          <w:rFonts w:cs="David"/>
          <w:u w:val="single"/>
          <w:rtl/>
        </w:rPr>
      </w:pPr>
    </w:p>
    <w:p w:rsidR="00000000" w:rsidRDefault="00F75F36">
      <w:pPr>
        <w:keepLines/>
        <w:bidi/>
        <w:jc w:val="both"/>
        <w:rPr>
          <w:rFonts w:cs="David"/>
          <w:rtl/>
        </w:rPr>
      </w:pPr>
      <w:r>
        <w:rPr>
          <w:rFonts w:cs="David"/>
          <w:rtl/>
        </w:rPr>
        <w:tab/>
        <w:t xml:space="preserve">אני לא חושב שיש במה להתבייש אז בבקשה, אקרא את השמות, כיוון שאני לא רואה כאן שום בעיה עם ההרכב.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קודם כל – אולי אפשר לשמוע את ההצעה לסדר? אולי הוא רוצה להדיח אותי?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r>
      <w:r>
        <w:rPr>
          <w:rFonts w:cs="David"/>
          <w:rtl/>
        </w:rPr>
        <w:t xml:space="preserve">זו ההצעה לסדר. הוא ביקש בהצעה לסדר להקריא את השמות. </w:t>
      </w:r>
    </w:p>
    <w:p w:rsidR="00000000" w:rsidRDefault="00F75F36">
      <w:pPr>
        <w:bidi/>
        <w:jc w:val="both"/>
        <w:rPr>
          <w:rFonts w:cs="David"/>
          <w:rtl/>
        </w:rPr>
      </w:pPr>
    </w:p>
    <w:p w:rsidR="00000000" w:rsidRDefault="00F75F36">
      <w:pPr>
        <w:bidi/>
        <w:jc w:val="both"/>
        <w:rPr>
          <w:rFonts w:cs="David"/>
          <w:rtl/>
        </w:rPr>
      </w:pPr>
      <w:r>
        <w:rPr>
          <w:rFonts w:cs="David"/>
          <w:rtl/>
        </w:rPr>
        <w:tab/>
        <w:t>אופיר אקוניס- יושב ראש הוועדה, סיעת הליכוד. רוברט אילטוב – ישראל ביתנו, אמנון כהן – ש"ס, ומחליף אותו חבר הכנסת אברהם מיכאלי. חבר הכנסת רוברט טבייב מסיעת קדימה. עד כאן חברים מטעם ועדת הכלכלה.  מטעם ועדת</w:t>
      </w:r>
      <w:r>
        <w:rPr>
          <w:rFonts w:cs="David"/>
          <w:rtl/>
        </w:rPr>
        <w:t xml:space="preserve"> העליה, הקליטה והתפוצות: היושבת ראש שאינה נמצאת כאן – ליה שמטוב, של ישראל ביתנו, מחליפה אותה חברת הכנסת פאינה קירשנבאום, חבר הכנסת זאב אלקין- - אברהם מיכאלי, מש"ס, וחברת הכנסת מרינה סולודקין מסיעת קדימה. יש לך על זה הערה?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כן. אני כבר חבר כנס</w:t>
      </w:r>
      <w:r>
        <w:rPr>
          <w:rFonts w:cs="David"/>
          <w:rtl/>
        </w:rPr>
        <w:t>ת 10 שנים ועברתי הרבה בכל הכנסות. דבר כזה או לא עברתי. הרכב ועדה המורכב על שיוך אתני בלבד? מה רע בשלמה מולה? למה הוא לא פה? למה לא נמצא פה חבר הכנסת נסים זאב? למה לא נמצאים פה חברי כנסת ערביים? הכנסת הזו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p>
    <w:p w:rsidR="00000000" w:rsidRDefault="00F75F36">
      <w:pPr>
        <w:bidi/>
        <w:jc w:val="both"/>
        <w:rPr>
          <w:rFonts w:cs="David"/>
          <w:rtl/>
        </w:rPr>
      </w:pPr>
      <w:r>
        <w:rPr>
          <w:rFonts w:cs="David"/>
          <w:rtl/>
        </w:rPr>
        <w:tab/>
        <w:t>האם מעכשיו יו"ר סיעת ש"ס יצטרך לה</w:t>
      </w:r>
      <w:r>
        <w:rPr>
          <w:rFonts w:cs="David"/>
          <w:rtl/>
        </w:rPr>
        <w:t xml:space="preserve">תייעץ אתך מי ייצג את ש"ס ויו"ר קדימה – מי מייצג את קדימה? זה רעיון מעניין.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אתה יודע בדיוק למה אני מתכוון. מדובר בוועדה משותפת שעוסקת בנושא שהוא פרופר תקשורת שיכול להשליך על מגזרים שונים, לא רק על רוסים. ויש כאן ועדה משותפת של שתי ועדות, ונבח</w:t>
      </w:r>
      <w:r>
        <w:rPr>
          <w:rFonts w:cs="David"/>
          <w:rtl/>
        </w:rPr>
        <w:t xml:space="preserve">רו בתור חברי הוועדה רק יוצאי חבר העמים. זה דבר אולי חוקי, אבל מסריח, מאד מסריח. מה אתם מתכננים, זו מאפיה? זה קרטל?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רוצה להיות חבר?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אל תציע לי הצעות כאלה מתחת לשולחן. זו לא עבודה פרלמנטרית תקינה. אחרי שנאמתי אמרו לי: נתק</w:t>
      </w:r>
      <w:r>
        <w:rPr>
          <w:rFonts w:cs="David"/>
          <w:rtl/>
        </w:rPr>
        <w:t xml:space="preserve">ן. אני רואה שאתם לא מתקנים.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לא מבין – הרי אתה יודע כבר, חבר הכנסת טיבי, חודשים רבים, שזה ההרכב שוועדת הכנסת אישרה.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תבעתי לשנות אותה. אמרו לי – נשנה. אני רואה שאתם לא משנים. אתם חושבים שאתם חזקים, אתם קואליציה, יכו</w:t>
      </w:r>
      <w:r>
        <w:rPr>
          <w:rFonts w:cs="David"/>
          <w:rtl/>
        </w:rPr>
        <w:t xml:space="preserve">לים להשליט כל דבר. זה פגום, אדוני, זה לא תקין. אתה לא צריך להסכים לכך. אמרת מפתח סיעתי? – כך מתקיימות ועדות כנסת. זה מה שיוצא ממפתח סיעתי? יוצאי ברית המועצות?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יושב ראש הקואליציה רוצה להשיב? אתה לא חייב.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המקום לדיון כז</w:t>
      </w:r>
      <w:r>
        <w:rPr>
          <w:rFonts w:cs="David"/>
          <w:rtl/>
        </w:rPr>
        <w:t>ה הוא ועדת הכנסת בוודאי. יכול להיות שחבר הכנסת טיבי שכח אבל הנושא הזה, הסוגיה באיזו ועדה יידון החוק, היה נושא לוויכוח בוועדת הכנסת. ועדת הכנסת אפילו החליטה משהו אחד, ואחר כך, בעקבות פנייתו של יושב ראש ועדת הכלכלה ויושב ראש הכנסת - שינתה את החלטתה. השינוי ש</w:t>
      </w:r>
      <w:r>
        <w:rPr>
          <w:rFonts w:cs="David"/>
          <w:rtl/>
        </w:rPr>
        <w:t xml:space="preserve">היה היה על דעת – נדמה לי שהוא הוצבע  פה אחד בוועדת הכנסת, בזמנו.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אחמד טיבי לא חבר בוועדת הכנסת.</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rtl/>
        </w:rPr>
      </w:pPr>
    </w:p>
    <w:p w:rsidR="00000000" w:rsidRDefault="00F75F36">
      <w:pPr>
        <w:bidi/>
        <w:jc w:val="both"/>
        <w:rPr>
          <w:rFonts w:cs="David"/>
          <w:rtl/>
        </w:rPr>
      </w:pPr>
      <w:r>
        <w:rPr>
          <w:rFonts w:cs="David"/>
          <w:rtl/>
        </w:rPr>
        <w:tab/>
        <w:t xml:space="preserve">הוא חבר, אבל הוא לא חייב להיות בכל הישיבות.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אבל אם זה חשוב לו – למה הוא לא היה?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לא הי</w:t>
      </w:r>
      <w:r>
        <w:rPr>
          <w:rFonts w:cs="David"/>
          <w:rtl/>
        </w:rPr>
        <w:t>ית, חבר הכנסת טיבי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הייתי, הייתי באותה ישיבה. אילטוב, לא כדאי לך להשוות את עצמך אלי.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לא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אז תשווה את עצמך למי שאתה רוצה.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הוא חושב שהוא צודק אם הוא צועק, והוא חזק יותר?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w:t>
      </w:r>
      <w:r>
        <w:rPr>
          <w:rFonts w:cs="David"/>
          <w:u w:val="single"/>
          <w:rtl/>
        </w:rPr>
        <w:t>ו”ר אופיר אקוניס:</w:t>
      </w:r>
    </w:p>
    <w:p w:rsidR="00000000" w:rsidRDefault="00F75F36">
      <w:pPr>
        <w:bidi/>
        <w:jc w:val="both"/>
        <w:rPr>
          <w:rFonts w:cs="David"/>
          <w:rtl/>
        </w:rPr>
      </w:pPr>
      <w:r>
        <w:rPr>
          <w:rFonts w:cs="David"/>
          <w:rtl/>
        </w:rPr>
        <w:t xml:space="preserve"> </w:t>
      </w:r>
      <w:r>
        <w:rPr>
          <w:rFonts w:cs="David"/>
          <w:rtl/>
        </w:rPr>
        <w:tab/>
      </w:r>
    </w:p>
    <w:p w:rsidR="00000000" w:rsidRDefault="00F75F36">
      <w:pPr>
        <w:bidi/>
        <w:jc w:val="both"/>
        <w:rPr>
          <w:rFonts w:cs="David"/>
          <w:rtl/>
        </w:rPr>
      </w:pPr>
      <w:r>
        <w:rPr>
          <w:rFonts w:cs="David"/>
          <w:rtl/>
        </w:rPr>
        <w:tab/>
        <w:t>בבית הזה, חבר הכנסת טיבי, יש רוב ויש מיעוט, וזה הכל. בסופו של דבר – קובעת דעת הרוב, וכך נקבע גם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תובע לצרף את חבר הכנסת שלמה מולה לוועדה.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מציע שתעביר את הצעתך לוועדת הכנסת. </w:t>
      </w:r>
    </w:p>
    <w:p w:rsidR="00000000" w:rsidRDefault="00F75F36">
      <w:pPr>
        <w:bidi/>
        <w:jc w:val="both"/>
        <w:rPr>
          <w:rFonts w:cs="David"/>
          <w:rtl/>
        </w:rPr>
      </w:pPr>
    </w:p>
    <w:p w:rsidR="00000000" w:rsidRDefault="00F75F36">
      <w:pPr>
        <w:keepLines/>
        <w:bidi/>
        <w:jc w:val="both"/>
        <w:rPr>
          <w:rFonts w:cs="David"/>
          <w:u w:val="single"/>
          <w:rtl/>
        </w:rPr>
      </w:pPr>
      <w:r>
        <w:rPr>
          <w:rFonts w:cs="David"/>
          <w:u w:val="single"/>
          <w:rtl/>
        </w:rPr>
        <w:t>מרינה סולו</w:t>
      </w:r>
      <w:r>
        <w:rPr>
          <w:rFonts w:cs="David"/>
          <w:u w:val="single"/>
          <w:rtl/>
        </w:rPr>
        <w:t>דקין:</w:t>
      </w:r>
    </w:p>
    <w:p w:rsidR="00000000" w:rsidRDefault="00F75F36">
      <w:pPr>
        <w:keepLines/>
        <w:bidi/>
        <w:jc w:val="both"/>
        <w:rPr>
          <w:rFonts w:cs="David"/>
          <w:u w:val="single"/>
          <w:rtl/>
        </w:rPr>
      </w:pPr>
    </w:p>
    <w:p w:rsidR="00000000" w:rsidRDefault="00F75F36">
      <w:pPr>
        <w:keepLines/>
        <w:bidi/>
        <w:jc w:val="both"/>
        <w:rPr>
          <w:rFonts w:cs="David"/>
          <w:rtl/>
        </w:rPr>
      </w:pPr>
      <w:r>
        <w:rPr>
          <w:rFonts w:cs="David"/>
          <w:rtl/>
        </w:rPr>
        <w:tab/>
        <w:t xml:space="preserve">מי הכניס את מולה לרשימה? – אני. אף אחד לא הכניס אותו, אני הכנסתי אותו. </w:t>
      </w:r>
    </w:p>
    <w:p w:rsidR="00000000" w:rsidRDefault="00F75F36">
      <w:pPr>
        <w:keepLines/>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הוא לא יודע על כך, אבל בואו נכניס אותו לעוד רשימה.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אני מציע לך לא לערב כאן הליכי בחירות בקדימה. אני מציע לחברת הכנסת סולודקין לא לערב כא</w:t>
      </w:r>
      <w:r>
        <w:rPr>
          <w:rFonts w:cs="David"/>
          <w:rtl/>
        </w:rPr>
        <w:t xml:space="preserve">ן הליכי פריימריז של מפלגות. חברת הכנסת סולודקין, זה לא המקום.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חבר הכנסת טיבי, אני רוצה להפנות את תשומת לבך. כחבר, כמוך, בוועדת הכנסת, וחבר הכנסת מולה, ידידי הטוב, אלא – אם תבדוק את הרשימות הוא לא נמנה לא על חברי ועדת הכלכלה ולא על חברי ועדת</w:t>
      </w:r>
      <w:r>
        <w:rPr>
          <w:rFonts w:cs="David"/>
          <w:rtl/>
        </w:rPr>
        <w:t xml:space="preserve"> העליה והקליטה. לכן, עם כל הכבוד, הוא לא יכול להיות חבר בוועדה המשותפת, גם אם ועדת הכנסת תרצה פה אחד למנות אותו להרכב הזה. לכן, נדמה לי שבמקרה הספציפי הזה - -</w:t>
      </w:r>
    </w:p>
    <w:p w:rsidR="00000000" w:rsidRDefault="00F75F36">
      <w:pPr>
        <w:bidi/>
        <w:jc w:val="both"/>
        <w:rPr>
          <w:rFonts w:cs="David"/>
          <w:rtl/>
        </w:rPr>
      </w:pPr>
      <w:r>
        <w:rPr>
          <w:rFonts w:cs="David"/>
          <w:rtl/>
        </w:rPr>
        <w:t xml:space="preserve">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אפשר להכניס חבר כנסת סתם מרוקאי מחברי הכנסת? לא חייב אתיופי.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מי מ</w:t>
      </w:r>
      <w:r>
        <w:rPr>
          <w:rFonts w:cs="David"/>
          <w:rtl/>
        </w:rPr>
        <w:t xml:space="preserve">קדימה חבר בוועדה?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לאה ורון:</w:t>
      </w:r>
    </w:p>
    <w:p w:rsidR="00000000" w:rsidRDefault="00F75F36">
      <w:pPr>
        <w:bidi/>
        <w:jc w:val="both"/>
        <w:rPr>
          <w:rFonts w:cs="David"/>
          <w:rtl/>
        </w:rPr>
      </w:pPr>
    </w:p>
    <w:p w:rsidR="00000000" w:rsidRDefault="00F75F36">
      <w:pPr>
        <w:bidi/>
        <w:jc w:val="both"/>
        <w:rPr>
          <w:rFonts w:cs="David"/>
          <w:rtl/>
        </w:rPr>
      </w:pPr>
      <w:r>
        <w:rPr>
          <w:rFonts w:cs="David"/>
          <w:rtl/>
        </w:rPr>
        <w:tab/>
        <w:t xml:space="preserve">מרינה סולודקין ורוברט טבייב.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אשכנזי יליד הארץ – אפשר?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תודה, חבר הכנסת טיבי.</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אתה לא תשקול ל -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בוועדת הכנסת. לא פה. אני לא אצביע.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w:t>
      </w:r>
      <w:r>
        <w:rPr>
          <w:rFonts w:cs="David"/>
          <w:u w:val="single"/>
          <w:rtl/>
        </w:rPr>
        <w:t>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כאופוזיציה, צריכה להוסיף כאן כמה דברים. אני לא מבינה את העניין – אתה רוצה לסכסך בינינו? זה עניין של ערוצים מיוחדים, ערוץ של השפה הרוסית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יש גם ערוץ אחר, גם.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יש גם ערוץ ערבי.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מה, את לא יודעת מה המניעים שלי? ח</w:t>
      </w:r>
      <w:r>
        <w:rPr>
          <w:rFonts w:cs="David"/>
          <w:rtl/>
        </w:rPr>
        <w:t xml:space="preserve">וץ מלסכסך? ערוץ ייעודי משליך על הרבה מגזרים.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אז אני רוצה לומר- מי שזוכר שבזמן שלימור לבנת היתה  שרת התקשורת היה עניין של שני ערוצים מיוחדים: ערוץ ברוסית וערוץ בערבית. זו היתה החלטה. הרוסים הקימו את הערוץ שלהם. לצערי הרב, אני, שביתי מלמד</w:t>
      </w:r>
      <w:r>
        <w:rPr>
          <w:rFonts w:cs="David"/>
          <w:rtl/>
        </w:rPr>
        <w:t xml:space="preserve">ת ערבית, בטח שתמכתי שיהיה ערוץ בערבית, ואני ממשיכה לתמוך,  וזה בלי זה שאם תהיה איזו ועדה אני לא אדפוק על הדלת של הוועדה הזו כי אני מבינה שחברי הכנסת הערבים מייצגים את העניין שלהם. וכאן, אחמד, אני לא מבינה – אתה משחק במשחקים מגזריים כאן. אלה נגד אלה?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w:t>
      </w:r>
      <w:r>
        <w:rPr>
          <w:rFonts w:cs="David"/>
          <w:u w:val="single"/>
          <w:rtl/>
        </w:rPr>
        <w:t xml:space="preserve">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מגזריים? אתם הקמתם ועדה משותפת כולה מצבע אחד.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 xml:space="preserve">זה עניין כלכלי, לא עניין מגזרי. מדובר בכסף. </w:t>
      </w:r>
      <w:r>
        <w:rPr>
          <w:rFonts w:cs="David"/>
          <w:rtl/>
        </w:rPr>
        <w:tab/>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סליחה, אנחנו מסיימים את הדיון הזה. חבר הכנסת טיבי – מאז שאני נכנסתי לתפקיד הזה אני לא העליתי על דעתי, לא חשבתי</w:t>
      </w:r>
      <w:r>
        <w:rPr>
          <w:rFonts w:cs="David"/>
          <w:rtl/>
        </w:rPr>
        <w:t xml:space="preserve">, גם לא כחבר כנסת, לנהל בבית הזה דיונים על בסיס עדתי.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אתם הקמתם ועדה על בסיס עדתי. זו ועדה על בסיס עדתי. מה,  אם הייתי מקים ועדה על בסיס של ערבים – הייתם נותנים 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תקשיב, תקשיב טוב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יש לי ועדה ש - -</w:t>
      </w:r>
      <w:r>
        <w:rPr>
          <w:rFonts w:cs="David"/>
          <w:rtl/>
        </w:rPr>
        <w:t xml:space="preserve"> ישראל ביתנו. הייתם נותנים לי להקים ועדה על בסיס של ערבים בלבד?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p>
    <w:p w:rsidR="00000000" w:rsidRDefault="00F75F36">
      <w:pPr>
        <w:bidi/>
        <w:jc w:val="both"/>
        <w:rPr>
          <w:rFonts w:cs="David"/>
          <w:rtl/>
        </w:rPr>
      </w:pPr>
      <w:r>
        <w:rPr>
          <w:rFonts w:cs="David"/>
          <w:rtl/>
        </w:rPr>
        <w:tab/>
        <w:t>תקשיב טוב- לא היה פה בחדר הזה, וגם מחוצה לו, לפחות לתפיסתי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זועק לשמיים.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אז תזעק. זעקת?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 - שערורייתי.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w:t>
      </w:r>
      <w:r>
        <w:rPr>
          <w:rFonts w:cs="David"/>
          <w:u w:val="single"/>
          <w:rtl/>
        </w:rPr>
        <w:t>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אדוני היושב ראש, אני  מצטרף לזעקה שלו.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חבר הכנסת חסון הצטרף לזעקה, רק עשה את זה בקול יותר נמוך. </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חוזר ואומר: לא יהיה כאן דיון על בסיס עדתי. לא היה ולא יהיה.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רק הרכבים. בלבד.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אדוני ה</w:t>
      </w:r>
      <w:r>
        <w:rPr>
          <w:rFonts w:cs="David"/>
          <w:rtl/>
        </w:rPr>
        <w:t>יושב ראש, תודה על הדיון. אנחנו דנו ונתנו גם הזדמנות לגופים להגיע להסכמות. אני הבנתי שבסופו של דבר הגופים לא הגיעו להסכמות. הצעת החוק מדברת על כך שערוצים ייעודיים יהיו פטורים מדמי מעבר כפי שפטורים ערוץ 2, 1 ו – 10, מכיוון שבערוצים האלה צופים הרבה מאד צופים,</w:t>
      </w:r>
      <w:r>
        <w:rPr>
          <w:rFonts w:cs="David"/>
          <w:rtl/>
        </w:rPr>
        <w:t xml:space="preserve"> למרות שהם ערוצים יעודיים, והציבור, דווקא הציבור הזה הוא ציבור שצורך את הערוץ הזה בשפה הרוסית. דרך אגב, אין לנו בעיה ואין לנו התנגדות להוסיף ערוץ ערבי במידה ויהיה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תומכים. תגיד את זה בפה מלא.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סליחה. זה בחוק הת</w:t>
      </w:r>
      <w:r>
        <w:rPr>
          <w:rFonts w:cs="David"/>
          <w:rtl/>
        </w:rPr>
        <w:t xml:space="preserve">קשרות הרב ערוצית, אנחנו בשבוע שעבר אישרנו פה את זה. אגב, אתה לא היית פה. אני הייתי פה לבד.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אז מה? אז מה  אם היית פה לבד?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אני רק אומר לך. חשבתי שאתה רוצה לייצג אולי את הערוץ הייעודי בשפה הערבית, לומר משהו לזכותו. הייתי</w:t>
      </w:r>
      <w:r>
        <w:rPr>
          <w:rFonts w:cs="David"/>
          <w:rtl/>
        </w:rPr>
        <w:t xml:space="preserve"> פה לבד. </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יש לי עמדה, יש לי עמדה לגבי ערוצים ייעודיים.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t xml:space="preserve">- - </w:t>
      </w:r>
      <w:r>
        <w:rPr>
          <w:rFonts w:cs="David"/>
          <w:rtl/>
        </w:rPr>
        <w:tab/>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מאה אחוז, נכון. בכל זאת נדגיש את הדבר.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t xml:space="preserve">אין מה להדגיש כי מדובר פה בערוץ ייעודי. היום זה רק הערוץ בשפה הרוסית וערוץ המוזיקה.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א</w:t>
      </w:r>
      <w:r>
        <w:rPr>
          <w:rFonts w:cs="David"/>
          <w:u w:val="single"/>
          <w:rtl/>
        </w:rPr>
        <w:t>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סליחה, למה אתה אומר היום? לחוק הזה יש השלכה על חוק קודם.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r>
        <w:rPr>
          <w:rFonts w:cs="David"/>
          <w:rtl/>
        </w:rPr>
        <w:tab/>
      </w:r>
    </w:p>
    <w:p w:rsidR="00000000" w:rsidRDefault="00F75F36">
      <w:pPr>
        <w:bidi/>
        <w:jc w:val="both"/>
        <w:rPr>
          <w:rFonts w:cs="David"/>
          <w:rtl/>
        </w:rPr>
      </w:pPr>
      <w:r>
        <w:rPr>
          <w:rFonts w:cs="David"/>
          <w:rtl/>
        </w:rPr>
        <w:tab/>
        <w:t xml:space="preserve">סליחה. חבר הכנסת אילטוב בזכות דיבור. אם תרצה – נוסיף אותך אחר כך.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אני חושב שהחוק הזה דווקא סולל דרך לערוצים ייעודיים שיגיעו ושיקומו בעתיד כן להי</w:t>
      </w:r>
      <w:r>
        <w:rPr>
          <w:rFonts w:cs="David"/>
          <w:rtl/>
        </w:rPr>
        <w:t xml:space="preserve">כנס ולהיות בשתית של </w:t>
      </w:r>
      <w:r>
        <w:rPr>
          <w:rFonts w:cs="David"/>
        </w:rPr>
        <w:t xml:space="preserve">YES </w:t>
      </w:r>
      <w:r>
        <w:rPr>
          <w:rFonts w:cs="David"/>
          <w:rtl/>
        </w:rPr>
        <w:t xml:space="preserve">ו – </w:t>
      </w:r>
      <w:r>
        <w:rPr>
          <w:rFonts w:cs="David"/>
        </w:rPr>
        <w:t>HOT</w:t>
      </w:r>
      <w:r>
        <w:rPr>
          <w:rFonts w:cs="David"/>
          <w:rtl/>
        </w:rPr>
        <w:t xml:space="preserve"> חינם, לצורך אותן אוכלוסיות מיוחדות שלצרכיהן הוקמו הערוצים האלה. לכן אנחנו חושבים שמן הראוי שכפי שפטורים ערוצי ברודקסט 2, 1 ו-10 יהיו פטורים גם הערוצים הייעודיים מה גם שמבחינה כלכלית הם הרבה יותר חלשים מהערוצים האלה, ולכן מן </w:t>
      </w:r>
      <w:r>
        <w:rPr>
          <w:rFonts w:cs="David"/>
          <w:rtl/>
        </w:rPr>
        <w:t xml:space="preserve">הראוי שלא יוטל עליהם תשלום כלשהו על כך שהם משתמשים בתשתית. זה בעצם עיקר החוק ועל כך אנחנו עומדים. </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רוצה להזכיר שנתנו חצי שנה להגיע להסכמות.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נכון.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סליחה, העובדה היא שאנחנו הגענו להסכמה - - ערוץ 4 - - ולא ב</w:t>
      </w:r>
      <w:r>
        <w:rPr>
          <w:rFonts w:cs="David"/>
          <w:rtl/>
        </w:rPr>
        <w:t xml:space="preserve">מקרה הם לא נמצאים פה.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רוצים פה מעמדת כוח לדבר. אנחנו לא ניתן.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תודה רבה, אדוני היושב ראש. אני חושב שידידי, חבר הכנסת אילטוב, נימק היטב את העובדה למה מעמדם של הערוצים הייעודיים דומה לאותם ערוצים שפטורים מתשלום דמי מעבר. הנ</w:t>
      </w:r>
      <w:r>
        <w:rPr>
          <w:rFonts w:cs="David"/>
          <w:rtl/>
        </w:rPr>
        <w:t xml:space="preserve">ושא הזה נוגע לקהל  גדול שצורך את הערוץ, וייגע לקהל עוד יותר גדול שיצרך ערוצים ייעודיים בעתיד. אני, אגב, לא מבין למה חבר הכנסת טיבי עושה הכל כדי להכשיל חוק שאמור לעזור גם לערוץ ייעודי ערבי שיקום כאן.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אני מכשיל חוק? אני הצבעתי נגדו? אני מוחה ע</w:t>
      </w:r>
      <w:r>
        <w:rPr>
          <w:rFonts w:cs="David"/>
          <w:rtl/>
        </w:rPr>
        <w:t xml:space="preserve">ל הרכב הוועדה, זה הכל.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מוכן לשקול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מלאכתם של צדיקים נעשית בידי אחרים. </w:t>
      </w:r>
    </w:p>
    <w:p w:rsidR="00000000" w:rsidRDefault="00F75F36">
      <w:pPr>
        <w:bidi/>
        <w:jc w:val="both"/>
        <w:rPr>
          <w:rFonts w:cs="David"/>
          <w:rtl/>
        </w:rPr>
      </w:pPr>
      <w:r>
        <w:rPr>
          <w:rFonts w:cs="David"/>
          <w:rtl/>
        </w:rPr>
        <w:tab/>
      </w: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מבין שהערות ביניים פה הם רק מחברי הקואליציה. אז אני רוצה לומר דבר אחד – אני חושב שההערה של חבר הכנסת טיבי, בתוקף תפקידך כיושב ראש הקו</w:t>
      </w:r>
      <w:r>
        <w:rPr>
          <w:rFonts w:cs="David"/>
          <w:rtl/>
        </w:rPr>
        <w:t xml:space="preserve">אליציה, כדאי שתיקח אותה לתשומת לבך. אם אתה חושב שהכנסת הוא מקום שצריך לעשות עבודתו פלסתר – אז בסדר, בואו נחייך מעמדה כוחנית. אבל אם אתם רוצים לעשות עבודה רצינית בתחום החקיקה, אז ההערה של ד"ר טיבי היא הערה במקומה, תסלחו לי. </w:t>
      </w:r>
    </w:p>
    <w:p w:rsidR="00000000" w:rsidRDefault="00F75F36">
      <w:pPr>
        <w:bidi/>
        <w:jc w:val="both"/>
        <w:rPr>
          <w:rFonts w:cs="David"/>
          <w:u w:val="single"/>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חבר הכנסת חסון, ל</w:t>
      </w:r>
      <w:r>
        <w:rPr>
          <w:rFonts w:cs="David"/>
          <w:rtl/>
        </w:rPr>
        <w:t>א היית בתחילת הדיון – אמרתי שההרכב הזה של הוועדה נקבע על ידי ועדת הכנסת שם יש נציגים של כל הסיעות. הסיעות קבעו מי ייצג אותן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כולל סיעת קדימה, שאתה חבר בה, לא אני.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אגב, סיעת קדימה, לפי מה שאני יודע, החליטה על משמעת ס</w:t>
      </w:r>
      <w:r>
        <w:rPr>
          <w:rFonts w:cs="David"/>
          <w:rtl/>
        </w:rPr>
        <w:t xml:space="preserve">יעתית בהצבעה בחוק הזה. הקואליציה לא החליטה כך, היא נתנה חופש הצבעה לסיעות השונות בקואליציה. לכן, לבוא כאן ולהלין? אתה צריך להלין בבית,בתוך הסיעה. היא קבעה מה הייצוג שלה. ומקסימום – להלין בתוך ועדת הכנסת. </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מבין שאתה שבע רצון מהדבר הזה?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קודם כל – הוא שבע רצון.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שוב, אני לא מופתע מזה שסיעת קדימה מחליטה משהו אחד ואחר כך חלק מחבריה חושב משהו אחר. זה קורה כל פעם.</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באמת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במקרה הזה אני דווקא שבע רצון על ההחלטה על משמעת סיעתית בנושא הז</w:t>
      </w:r>
      <w:r>
        <w:rPr>
          <w:rFonts w:cs="David"/>
          <w:rtl/>
        </w:rPr>
        <w:t>ה, בהחלט כן, כי אני חושב שזה חוק נכון ומוצדק. אגב, החוק הזה, מבחינתי – מה שמעניין אותי זה הציבור. ולכן, אמנם, אם היו מגיעים כאן להסדר ללא חוק, יכול להיות שהיינו מניחים את הצעת החוק, אדוני היושב ראש, אבל אני בטוח שהרצון, וכך גם יתר חבריי – להוביל את הצעת הח</w:t>
      </w:r>
      <w:r>
        <w:rPr>
          <w:rFonts w:cs="David"/>
          <w:rtl/>
        </w:rPr>
        <w:t xml:space="preserve">וק בכלל לא תלוי בערוץ ייעודי כזה או אחר, כי  מה שמעניין אותנו זה הצופה של הערוץ ולא  הערוץ עצמו. ירצה ערוץ חוק-לא ירצה ערוץ חוק, מה שמעניין אותי זה הציבור והאזרח.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אני רוצה לעשות סדר בדברים. ערוצים ייעודיים קיימים – ערוץ 9 וערוץ המוז</w:t>
      </w:r>
      <w:r>
        <w:rPr>
          <w:rFonts w:cs="David"/>
          <w:rtl/>
        </w:rPr>
        <w:t xml:space="preserve">יקה. ערוץ המוזיקה, חבר הכנסת טיבי, לא משדר מוזיקה ליוצאי חבר המדינות, אם אינני טועה, כאשר אני צופה בשידוריו.  - - ערוץ בשפה הערבית וערוץ חדשות. ולכן, החוק הזה, אין לו כוונה לערוץ זה או אחר אלא לסדרה של ערוצים ייעודיים.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 xml:space="preserve">מה הקשר לוועדת </w:t>
      </w:r>
      <w:r>
        <w:rPr>
          <w:rFonts w:cs="David"/>
          <w:rtl/>
        </w:rPr>
        <w:t xml:space="preserve">העליה והקליטה?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למה הכנסתם את ועדת העליה והקליטה? למה היא קשורה בערוץ ייעודי. מוזיקה אמרת? – למה זה קשור.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תודה, 100 אחוז.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מה זה "100 אחוז",, מה, אתה מזלזל בדברים?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לא, חס וחלילה. ה</w:t>
      </w:r>
      <w:r>
        <w:rPr>
          <w:rFonts w:cs="David"/>
          <w:rtl/>
        </w:rPr>
        <w:t>דיון הזה כבר התקיים בוועדת הכנסת ואני לא מתכוון לחזור עליו. אתה, את הדברים הללו יכולת להביא לידי ביטוי בוועדת הכנסת.</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קשה לך לתת תשובה. אתה רואה שההערות שלנו ענייניות.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אתה לא בזכות דיבור. חברת הכנסת סולודקין.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w:t>
      </w:r>
      <w:r>
        <w:rPr>
          <w:rFonts w:cs="David"/>
          <w:u w:val="single"/>
          <w:rtl/>
        </w:rPr>
        <w:t>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רוצה לומר לכם שכאן אנחנו מייצגים ציבור, וזה יותר ממיליון איש. הציבור, שלצערי הרב, בגלל עבודה קשה מאד של כל הערוצים האחרים, לא מופיע בערוצים הישראלים. ולציבור הזה מאד חשוב – גם לראות את האנשים שמייצגים, בפוליטיקה, בתרבות, בדברים אחרים, וגם לד</w:t>
      </w:r>
      <w:r>
        <w:rPr>
          <w:rFonts w:cs="David"/>
          <w:rtl/>
        </w:rPr>
        <w:t xml:space="preserve">עת מה קורה בישראל, אפילו שהאנשים, 45 פלוס, לא מדברים עברית. כאן, ההתנגדות לחוק כל כך לא מובנת. למה, בגלל שרוצים לפרק את הערוץ הייעודי ולהטיל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לא. רק רוצים שישלמו. זה הכל.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למה אתם לא רוצים שישלמו ערוץ 1, 2, ו – 10? את ז</w:t>
      </w:r>
      <w:r>
        <w:rPr>
          <w:rFonts w:cs="David"/>
          <w:rtl/>
        </w:rPr>
        <w:t xml:space="preserve">ה אני לא מבינה. מה שאני אומרת – אני רואה כאן אי צדק, רצון מאד מכוער לפרק את הערוץ הייעודי שמייצג חלק מציבור שגר כאן. אני בעד הערוצים וגם הכנסתי בכנסת את השידורים באמהרית, כי אני חושבת שזה מאד חשוב. לצערי הרב לא יכולתי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שמדינת ישראל תסבסד </w:t>
      </w:r>
      <w:r>
        <w:rPr>
          <w:rFonts w:cs="David"/>
          <w:rtl/>
        </w:rPr>
        <w:t xml:space="preserve">את זה, גברתי. למה אנחנו צריכים לסבסד את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תעביר חוק. חברת הכנסת סולודקין, בבקשה.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המצב הוא כזה שאתם לא רוצים לראות בערוצים את הפרצופים שלנו. אתם רוצים לראות את שלכם. אני לא מתוכחת עם זה, אולי יש לכם זכות. אני לא</w:t>
      </w:r>
      <w:r>
        <w:rPr>
          <w:rFonts w:cs="David"/>
          <w:rtl/>
        </w:rPr>
        <w:t xml:space="preserve"> חושבת דווקא ככה. אז בגלל זה, הערוצים הייעודיים - אני ביקשתי 24 שעות באמהרית. אני חושבת שזה חלון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אבל יש, יש. </w:t>
      </w:r>
    </w:p>
    <w:p w:rsidR="00000000" w:rsidRDefault="00F75F36">
      <w:pPr>
        <w:bidi/>
        <w:jc w:val="both"/>
        <w:rPr>
          <w:rFonts w:cs="David"/>
          <w:rtl/>
        </w:rPr>
      </w:pPr>
      <w:r>
        <w:rPr>
          <w:rFonts w:cs="David"/>
          <w:rtl/>
        </w:rPr>
        <w:tab/>
      </w: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מה יש, 2-3 שעות? אל תגיד לי מה יש. כשמתחילים ללמד את האינטרנציונליזם – זה לא אתם שילמדו אותי. גם הערוץ הערבי צרי</w:t>
      </w:r>
      <w:r>
        <w:rPr>
          <w:rFonts w:cs="David"/>
          <w:rtl/>
        </w:rPr>
        <w:t xml:space="preserve">ך להיות.  ו - -למה אין עדיין ערוץ ערבי? בגלל שאתם לא עובדים בכיוון הנכון. אז מה שאני מבקשת – להעביר את החוק לקריאה ראשונה, תודה.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רוצה להבהיר – לא התייחסתי פה לעצם החוק. הדיון המקדמי פה מבחינתי הוא בשני נושאים. הנושא הראשון – הפרצוף שלנו</w:t>
      </w:r>
      <w:r>
        <w:rPr>
          <w:rFonts w:cs="David"/>
          <w:rtl/>
        </w:rPr>
        <w:t xml:space="preserve">. האם אנחנו באמת מייצגים דיון האמיתי בהרכב הוועדה המשותף הזה, בהרכב האנושי. זו השאלה הראשונה. והתשובה שלי היא שגם הבן שלי, בן ה- 11 וחצי, שהוא יותר נבון ממני, היה פוסל את הטענה הזו לאלתר. </w:t>
      </w:r>
    </w:p>
    <w:p w:rsidR="00000000" w:rsidRDefault="00F75F36">
      <w:pPr>
        <w:bidi/>
        <w:jc w:val="both"/>
        <w:rPr>
          <w:rFonts w:cs="David"/>
          <w:rtl/>
        </w:rPr>
      </w:pPr>
    </w:p>
    <w:p w:rsidR="00000000" w:rsidRDefault="00F75F36">
      <w:pPr>
        <w:bidi/>
        <w:jc w:val="both"/>
        <w:rPr>
          <w:rFonts w:cs="David"/>
          <w:rtl/>
        </w:rPr>
      </w:pPr>
      <w:r>
        <w:rPr>
          <w:rFonts w:cs="David"/>
          <w:rtl/>
        </w:rPr>
        <w:tab/>
        <w:t>והדיון השני, הוא הרבה יותר רציני, הפרצוף של המדינה הזו. באה מדינת</w:t>
      </w:r>
      <w:r>
        <w:rPr>
          <w:rFonts w:cs="David"/>
          <w:rtl/>
        </w:rPr>
        <w:t xml:space="preserve"> ישראל והחליטה, משיקולים פוליטיים להנציח מגזר. אני אומר לך – משיקול פוליטי צרוף ששם את המדינה בעדיפות אחרונה. מי שבא אלי ואומר לי שאחרי 20 שנה, הרוב המכריע, המיליון המצטבר הזה – בסדר, כשהוא יבוא לדון על זכות השיבה, הוא ידון על 12 מיליון איש. אני פשוט לא מב</w:t>
      </w:r>
      <w:r>
        <w:rPr>
          <w:rFonts w:cs="David"/>
          <w:rtl/>
        </w:rPr>
        <w:t xml:space="preserve">ין למה מדינת ישראל צריכה לקבל החלטה של הנצחה סקטוריאלית ולא שילוב. לא מבין, בתפיסה, לא מבין את זה. אני מבין צורך, אני מבין שצריך לעזור. אני לא מבין למה אחרי 21 שנה אחרי שרוב האנשים האלה הגיעו, אנחנו מדברים על הנצחה סקטוריאלית. אם בן גוריון היה אחרי 21 שנה </w:t>
      </w:r>
      <w:r>
        <w:rPr>
          <w:rFonts w:cs="David"/>
          <w:rtl/>
        </w:rPr>
        <w:t xml:space="preserve">מתעקש לקרוא לו "עולה חדש" הוא לא היה מכריז על שום דבר בשנת 36.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חבר הכנסת חסון, בקדנציה הקודמת לא שמעתי ממך נאומים כאלה. </w:t>
      </w:r>
    </w:p>
    <w:p w:rsidR="00000000" w:rsidRDefault="00F75F36">
      <w:pPr>
        <w:bidi/>
        <w:jc w:val="both"/>
        <w:rPr>
          <w:rFonts w:cs="David"/>
          <w:rtl/>
        </w:rPr>
      </w:pPr>
    </w:p>
    <w:p w:rsidR="00000000" w:rsidRDefault="00F75F36">
      <w:pPr>
        <w:bidi/>
        <w:jc w:val="both"/>
        <w:rPr>
          <w:rFonts w:cs="David"/>
          <w:rtl/>
        </w:rPr>
      </w:pPr>
      <w:r>
        <w:rPr>
          <w:rFonts w:cs="David"/>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על בסיס אותם קולות הוא נכנס לכנסת.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אתם מוכנים להפסיק להיות ציניים  ולהתייחס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w:t>
      </w:r>
      <w:r>
        <w:rPr>
          <w:rFonts w:cs="David"/>
          <w:u w:val="single"/>
          <w:rtl/>
        </w:rPr>
        <w:t>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בכלל ברמה האידיאולוגית - -הוא לא חושב שאנחנו אזרחי המדינה.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רוצה להגיד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אני מבקש לא להכניס את הוויכוחים הפוליטיים בין חבר הכנסת חסון, שהיה בקדנציה הקודמת במפלגה אחרת. עכשיו הוא מדבר, הוא רוצה לומר את ד</w:t>
      </w:r>
      <w:r>
        <w:rPr>
          <w:rFonts w:cs="David"/>
          <w:rtl/>
        </w:rPr>
        <w:t xml:space="preserve">בריו, שיאמר את דבריו. הוא לא זוכר שהוא נבחר בכנסת הקודמת על הקולות האלה. אתה יכול להזכיר לו.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זה מה שעשינו.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לא רציתי להגיד את זה. רציתי להגיד שדעתי שונה מדעתו.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תודה לנחמן שי שמגן עלי, והמון תודה לרוברט אילטוב, זאב אלק</w:t>
      </w:r>
      <w:r>
        <w:rPr>
          <w:rFonts w:cs="David"/>
          <w:rtl/>
        </w:rPr>
        <w:t xml:space="preserve">ין ואופיר אקוניס שמכם אני אמור לקבל איזושהי גושפנקא.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העונג כולו שלנו.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אז אני מודיע לך: אתה לא כזה גדול שאני אעשה ממך כזה קטן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בלי ויכוחים אישיים עכשיו. אני הצעתי לא להיכנס לזה, אתה לא מצטרף לדעתי</w:t>
      </w:r>
      <w:r>
        <w:rPr>
          <w:rFonts w:cs="David"/>
          <w:rtl/>
        </w:rPr>
        <w:t xml:space="preserve">.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לא תגרור אותי לשום שיחה אישית.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בינך לבין רוברט אילטוב.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rtl/>
        </w:rPr>
      </w:pPr>
    </w:p>
    <w:p w:rsidR="00000000" w:rsidRDefault="00F75F36">
      <w:pPr>
        <w:bidi/>
        <w:jc w:val="both"/>
        <w:rPr>
          <w:rFonts w:cs="David"/>
          <w:rtl/>
        </w:rPr>
      </w:pPr>
      <w:r>
        <w:rPr>
          <w:rFonts w:cs="David"/>
          <w:rtl/>
        </w:rPr>
        <w:tab/>
        <w:t>גם לא ביני לבינך ב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זה- ברור שלא.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rtl/>
        </w:rPr>
      </w:pPr>
    </w:p>
    <w:p w:rsidR="00000000" w:rsidRDefault="00F75F36">
      <w:pPr>
        <w:bidi/>
        <w:jc w:val="both"/>
        <w:rPr>
          <w:rFonts w:cs="David"/>
          <w:rtl/>
        </w:rPr>
      </w:pPr>
      <w:r>
        <w:rPr>
          <w:rFonts w:cs="David"/>
          <w:rtl/>
        </w:rPr>
        <w:tab/>
        <w:t>אני שמח עכשיו על האמירה. אני מבין שישראל ביתנו היא מפלגה סקטורי</w:t>
      </w:r>
      <w:r>
        <w:rPr>
          <w:rFonts w:cs="David"/>
          <w:rtl/>
        </w:rPr>
        <w:t xml:space="preserve">אלית. אני מבין שאין אף ישראלי שצריך להיות שם. אני מבין שאנחנו צריכים לעודד את הקו הזה. אני מאד מבין – אם זה הקו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לא. אתה רוצה להגיד שאתה לא קיבלת אף קול של רוסי בחיים שלך.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rtl/>
        </w:rPr>
      </w:pPr>
    </w:p>
    <w:p w:rsidR="00000000" w:rsidRDefault="00F75F36">
      <w:pPr>
        <w:bidi/>
        <w:jc w:val="both"/>
        <w:rPr>
          <w:rFonts w:cs="David"/>
          <w:rtl/>
        </w:rPr>
      </w:pPr>
      <w:r>
        <w:rPr>
          <w:rFonts w:cs="David"/>
          <w:rtl/>
        </w:rPr>
        <w:tab/>
        <w:t xml:space="preserve">מה זה רוסי?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אף קול של עולה מח</w:t>
      </w:r>
      <w:r>
        <w:rPr>
          <w:rFonts w:cs="David"/>
          <w:rtl/>
        </w:rPr>
        <w:t xml:space="preserve">בר העמים בחיים שלך.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מה זו ההפרדה הזו?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באת וניצחת. אתה לא ייצגת את המגזר הזה. לא מעניין אותך המגזר הזה. ברור לנו גם.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מרשה לו, או שאתה רוצה שאני אסיים? אני שמח שהדיון פה הוא סקטוריאלי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w:t>
      </w:r>
      <w:r>
        <w:rPr>
          <w:rFonts w:cs="David"/>
          <w:u w:val="single"/>
          <w:rtl/>
        </w:rPr>
        <w:t>טוב:</w:t>
      </w:r>
    </w:p>
    <w:p w:rsidR="00000000" w:rsidRDefault="00F75F36">
      <w:pPr>
        <w:bidi/>
        <w:jc w:val="both"/>
        <w:rPr>
          <w:rFonts w:cs="David"/>
          <w:u w:val="single"/>
          <w:rtl/>
        </w:rPr>
      </w:pPr>
    </w:p>
    <w:p w:rsidR="00000000" w:rsidRDefault="00F75F36">
      <w:pPr>
        <w:bidi/>
        <w:jc w:val="both"/>
        <w:rPr>
          <w:rFonts w:cs="David"/>
          <w:rtl/>
        </w:rPr>
      </w:pPr>
      <w:r>
        <w:rPr>
          <w:rFonts w:cs="David"/>
          <w:rtl/>
        </w:rPr>
        <w:tab/>
        <w:t>הדיון פה הוא על ערוץ 9, על אנשים שרואים את ערוץ 9. אתה מוזמן לא לראות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חבר הכנסת חסון. אתה בזכות דיבור, אבל אני רק אעיר שאין פה דיון כרגע על ערוץ 9 וגם הצעת החוק מדברת על ערוץ ייעודי. ואמרתי – הערוצים הייעודיים הקיימים עכשי</w:t>
      </w:r>
      <w:r>
        <w:rPr>
          <w:rFonts w:cs="David"/>
          <w:rtl/>
        </w:rPr>
        <w:t xml:space="preserve">ו זה 9 ו-24 ובעתיד יהיו ערוץ בשפה הערבית ואולי גם ערוץ חדשות, זה הכל. ואז זה יחול על כולם, אם החוק יעבור בשניה ושלישית.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ישראל חסון:</w:t>
      </w:r>
    </w:p>
    <w:p w:rsidR="00000000" w:rsidRDefault="00F75F36">
      <w:pPr>
        <w:bidi/>
        <w:jc w:val="both"/>
        <w:rPr>
          <w:rFonts w:cs="David"/>
          <w:u w:val="single"/>
          <w:rtl/>
        </w:rPr>
      </w:pPr>
    </w:p>
    <w:p w:rsidR="00000000" w:rsidRDefault="00F75F36">
      <w:pPr>
        <w:bidi/>
        <w:jc w:val="both"/>
        <w:rPr>
          <w:rFonts w:cs="David"/>
          <w:rtl/>
        </w:rPr>
      </w:pPr>
      <w:r>
        <w:rPr>
          <w:rFonts w:cs="David"/>
          <w:rtl/>
        </w:rPr>
        <w:tab/>
        <w:t>אז אני אומר לך – ואני שם את הדיון בזווית ההסתכלות של מה המדינה הזו רוצה –ה אם היא רוצה לפתח ולעודד את הסקטוריאליות או ל</w:t>
      </w:r>
      <w:r>
        <w:rPr>
          <w:rFonts w:cs="David"/>
          <w:rtl/>
        </w:rPr>
        <w:t>עודד את כור ההיתוך פה. רבותיי, עידוד הסקטוריאליות במדינה שלנו זה אם כל חטא. אנחנו עושים את כל הפעולות בשביל לשנות את זה. אנחנו צריכים למדוד את השילוב, ואם יש צרכים שהם מיוחדים, צריך להתחשב בהם. אני לא מתייחס לחוק. אני אומר לך על הקו – הן בבחירת האנשים, והן</w:t>
      </w:r>
      <w:r>
        <w:rPr>
          <w:rFonts w:cs="David"/>
          <w:rtl/>
        </w:rPr>
        <w:t xml:space="preserve"> לקו הסקטוריאלי שאנחנו הולכים ומטפחים אותו. </w:t>
      </w:r>
    </w:p>
    <w:p w:rsidR="00000000" w:rsidRDefault="00F75F36">
      <w:pPr>
        <w:bidi/>
        <w:jc w:val="both"/>
        <w:rPr>
          <w:rFonts w:cs="David"/>
          <w:rtl/>
        </w:rPr>
      </w:pPr>
    </w:p>
    <w:p w:rsidR="00000000" w:rsidRDefault="00F75F36">
      <w:pPr>
        <w:bidi/>
        <w:jc w:val="both"/>
        <w:rPr>
          <w:rFonts w:cs="David"/>
          <w:rtl/>
        </w:rPr>
      </w:pPr>
      <w:r>
        <w:rPr>
          <w:rFonts w:cs="David"/>
          <w:rtl/>
        </w:rPr>
        <w:tab/>
        <w:t xml:space="preserve">תודה, ותודה על הציונים,לחבריי היקרים.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אגיד לך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אתה לא אעונה לו ואת העניינים האישיים שלכם תעשו בחוץ או במועצת ישראל ביתנו ובמועצת קדימה, זה </w:t>
      </w:r>
      <w:r>
        <w:rPr>
          <w:rFonts w:cs="David"/>
          <w:rtl/>
        </w:rPr>
        <w:t xml:space="preserve">לא אישי, אין על זה ויכוח, שום דבר לא אישי בפוליטיקה.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אני רוצה קודם כל לצנן קצת את הרוחות פה. אני מבין שיש אנשים עם זיכרונות מהעבר. אני, מבחינה חברתית, רוצה לומר לך, ישראל חסון, שהחלום של כור ההיתוך וכו' הסתיים. היום הגישה מדברת על פלורליזם תרב</w:t>
      </w:r>
      <w:r>
        <w:rPr>
          <w:rFonts w:cs="David"/>
          <w:rtl/>
        </w:rPr>
        <w:t>ותי – גם בתוך ישראל , וגם בחברות אחרות שמורכבות מקבוצות שונות. היינו בדור הזה, החליפו שמות משפחה, מחקו עבר לאנשים, סידרו להם זהות חדשה. אנחנו  כבר לא שם. שינינו את הגישה. ודרך הקליטה של חבר העמים הבנו שיכולים להתקיים כמה וכמה קבוצות, ולקיים גם את העבר שלהם</w:t>
      </w:r>
      <w:r>
        <w:rPr>
          <w:rFonts w:cs="David"/>
          <w:rtl/>
        </w:rPr>
        <w:t xml:space="preserve"> וההיסטוריה שלהם והתרבות שלהם, וגם להשתלב יחד בחברה חדשה וגם קצת יותר גדולה, כמובן, מסך כל המרכיבים שלה. זה בצד התרבותי. השקעתי בזה הרבה שעות ולמדתי את העניין. היתה גישה כזו והיא השתנה, היא הרבה יותר פתוחה. לא רק בארץ, אבל אנחנו מדברים על ישראל.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w:t>
      </w:r>
      <w:r>
        <w:rPr>
          <w:rFonts w:cs="David"/>
          <w:u w:val="single"/>
          <w:rtl/>
        </w:rPr>
        <w:t>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עדיין לא.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עדיין לא?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אנחנו לא בדיון הזה, חבר הכנסת שי. זה דיון מרתק, אבל אנחנו לא בדיון הזה.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rtl/>
        </w:rPr>
      </w:pPr>
    </w:p>
    <w:p w:rsidR="00000000" w:rsidRDefault="00F75F36">
      <w:pPr>
        <w:bidi/>
        <w:jc w:val="both"/>
        <w:rPr>
          <w:rFonts w:cs="David"/>
          <w:rtl/>
        </w:rPr>
      </w:pPr>
      <w:r>
        <w:rPr>
          <w:rFonts w:cs="David"/>
          <w:rtl/>
        </w:rPr>
        <w:tab/>
        <w:t>זה דיון מרתק כי הוא משפיע גם על דעתי בעניין הזה. אני בעד שלערוץ 9 יינתנו הקלות כדי שהוא יוכל להשתלב בח</w:t>
      </w:r>
      <w:r>
        <w:rPr>
          <w:rFonts w:cs="David"/>
          <w:rtl/>
        </w:rPr>
        <w:t xml:space="preserve">בילה וכדומה. אבל אני רוצה שנהיה כנים מספיק עם עצמנו כדי שנבין שכאשר נותנים למישהו לוקחים משהו ממישהו אחר. העולם שלנו מורכב מ "קח ותן". לכן אני מדבר מכל חבריי שמעלים את ההצעה הזו שגם ישקיעו, באותה מידה של מחשבה, מה זה אומר מבחינת </w:t>
      </w:r>
      <w:r>
        <w:rPr>
          <w:rFonts w:cs="David"/>
        </w:rPr>
        <w:t>HOT</w:t>
      </w:r>
      <w:r>
        <w:rPr>
          <w:rFonts w:cs="David"/>
          <w:rtl/>
        </w:rPr>
        <w:t xml:space="preserve">, </w:t>
      </w:r>
      <w:r>
        <w:rPr>
          <w:rFonts w:cs="David"/>
        </w:rPr>
        <w:t>YES</w:t>
      </w:r>
      <w:r>
        <w:rPr>
          <w:rFonts w:cs="David"/>
          <w:rtl/>
        </w:rPr>
        <w:t xml:space="preserve"> וכן הלאה- מה זה או</w:t>
      </w:r>
      <w:r>
        <w:rPr>
          <w:rFonts w:cs="David"/>
          <w:rtl/>
        </w:rPr>
        <w:t xml:space="preserve">מר  מבחינת כל השידורים האחרים. אם יימצא פתרון, אני אתמוך בו מכל לב. אני  בעד לתת – ואני רוצה להוסיף עוד נימוק אחד. ברור לי שהציבור של חבר העולים רואה הרבה טלוויזיה  ורואה ערוצים שמגיעים מחוץ לגבולות ישראל.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צודק.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נחמן שי: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ואני מעדיף </w:t>
      </w:r>
      <w:r>
        <w:rPr>
          <w:rFonts w:cs="David"/>
          <w:rtl/>
        </w:rPr>
        <w:t xml:space="preserve">שייראו את הערוץ שמשודר מתוך הארץ, כמה שאפשר יותר, ופחות את הערוצים האלה, כי בכל זאת – זו התרבות שלנו, זו המציאות שלנו וזו ההוויה שלנו. לכן יש לי עניין להגביר את הצפייה בערוץ 9 מול הערוצים האחרים שמשודרים בחוץ ויש להם גישה חופשית אליהם. </w:t>
      </w:r>
    </w:p>
    <w:p w:rsidR="00000000" w:rsidRDefault="00F75F36">
      <w:pPr>
        <w:bidi/>
        <w:jc w:val="both"/>
        <w:rPr>
          <w:rFonts w:cs="David"/>
          <w:rtl/>
        </w:rPr>
      </w:pPr>
    </w:p>
    <w:p w:rsidR="00000000" w:rsidRDefault="00F75F36">
      <w:pPr>
        <w:bidi/>
        <w:jc w:val="both"/>
        <w:rPr>
          <w:rFonts w:cs="David"/>
          <w:rtl/>
        </w:rPr>
      </w:pPr>
      <w:r>
        <w:rPr>
          <w:rFonts w:cs="David"/>
          <w:rtl/>
        </w:rPr>
        <w:tab/>
        <w:t>מה שאני מבקש ממך,</w:t>
      </w:r>
      <w:r>
        <w:rPr>
          <w:rFonts w:cs="David"/>
          <w:rtl/>
        </w:rPr>
        <w:t xml:space="preserve"> היושב ראש, והחברים – להציע איזשהו פתרון שלא יפגע כלכלית בגורמים האחרים כדי שלא נתערב פה באופן גס, במירכאות, במשחק הכלכלי שקיים.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אל"ף, יש חוק לגבי ערוצים ייעודיים, אחד מהם – הערוץ הייעודי בערבית. נשאלת השאלה למה עדיין אין ערוץ ייעודי בערבית.</w:t>
      </w:r>
      <w:r>
        <w:rPr>
          <w:rFonts w:cs="David"/>
          <w:rtl/>
        </w:rPr>
        <w:t xml:space="preserve"> אני אומר לכם: הסיבות הן בעיקר כלכליות. לא עקרוניות, לא אידיאולוגיות, בכלל. יש טייקונים יהודיים בישראל שיכולים להרשות לעצמם לממן ערוץ זה או אחר.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עובדה שהם לא יכולים. הם רוצים שאנחנו נממן את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בדיוק מגיע לנקודה הזו. אין  </w:t>
      </w:r>
      <w:r>
        <w:rPr>
          <w:rFonts w:cs="David"/>
          <w:rtl/>
        </w:rPr>
        <w:t xml:space="preserve">טייקונים כאלה – הכלכלה הערבית בישראל היא כלכלה חלשה, והיא אפילו לא עצמאית. יש טייקונים.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ראיתי באחד העיתונים שזה הדבר הבא. אחד העיתונים הקדיש לזה מוסף שלם – היום או אתמול.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כן, זה שוק צרכני שאינו מנוצל.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אף אחד לא מתנגד. אף אחד לא מתנגד לאף השקעה ערבית. </w:t>
      </w: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לא אמרתי. אמרתי למה הוא לא קם – הוא לא קם בעיקר מסיבות כלכליות. עדיין אין יזמים שיקחו את הפרויקט הזה על עצמם, עם כדאיות כלכלית. כאשר בערוץ ייעודי בשפה הרוסית – אני, אגב, עקרונית, לא מתנגד שי</w:t>
      </w:r>
      <w:r>
        <w:rPr>
          <w:rFonts w:cs="David"/>
          <w:rtl/>
        </w:rPr>
        <w:t>היה ערוץ כזה. אמרתי – יש טייקונים .</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 הכל. תרשום את זה לפרוטוקול.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בעד אפילו שיהיו חברי כנסת רוסים פה.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פניה קירשנבאום:</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אז גם תצביע בשביל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אבל במינון.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הוא רוצה לקבוע מי יהיה, וכמה. </w:t>
      </w:r>
      <w:r>
        <w:rPr>
          <w:rFonts w:cs="David"/>
          <w:rtl/>
        </w:rPr>
        <w:tab/>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ind w:left="720"/>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לכן, אדוני – נשאלת השאלה, ועדיין אין לי עמדה עקרונית לגבי הצעת החוק שתדע שהוויכוח שלי הוא עקרוני: אני שואל את עצמי ועדיין אין לי תשובה, האם בדרך כלל הציבור או המדינה או מאן דהוא צריך לממן את לב לבייב , למשל. האם מישהו צריך לממן</w:t>
      </w:r>
      <w:r>
        <w:rPr>
          <w:rFonts w:cs="David"/>
          <w:rtl/>
        </w:rPr>
        <w:t xml:space="preserve"> אותו, לעזור לו, לשמן את כיסיו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פניה קירשנבאום:</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בינתיים הוא מממן.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בסדר, ההצעה הזו – מטרתה להקל עליו. לאחרונה מנסים להקל עליו הרבה.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שיהיה טייקון ערבי – נקל גם עליו.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שיקים ב- 200 מיליון</w:t>
      </w:r>
      <w:r>
        <w:rPr>
          <w:rFonts w:cs="David"/>
          <w:rtl/>
        </w:rPr>
        <w:t xml:space="preserve"> שקל ערוץ, ונעזור לו. כמו ש </w:t>
      </w:r>
      <w:r>
        <w:rPr>
          <w:rFonts w:cs="David"/>
        </w:rPr>
        <w:t>YES</w:t>
      </w:r>
      <w:r>
        <w:rPr>
          <w:rFonts w:cs="David"/>
          <w:rtl/>
        </w:rPr>
        <w:t xml:space="preserve"> מבקשים לעזור להם ו – </w:t>
      </w:r>
      <w:r>
        <w:rPr>
          <w:rFonts w:cs="David"/>
        </w:rPr>
        <w:t>HOT</w:t>
      </w:r>
      <w:r>
        <w:rPr>
          <w:rFonts w:cs="David"/>
          <w:rtl/>
        </w:rPr>
        <w:t xml:space="preserve"> מבקשים לעזור להם. דרך אגב, גם מקבלים זכויות, ועוזרים להם.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ניצן חן תכף יענה בקשר לערוץ הערבי. אנחנו היינו פה, פשוט – בשבוע שעבר עסקנו בזה.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הטייקון הערבי הראשון ש</w:t>
      </w:r>
      <w:r>
        <w:rPr>
          <w:rFonts w:cs="David"/>
          <w:rtl/>
        </w:rPr>
        <w:t xml:space="preserve">יבוא – ייעצר במחסום.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תזמינו אותנו לדיונים על הערוץ הערבי.  אנחנו נתמוך ונעזור.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העניין הוא שאם החוק הזה עובר אין צורך בדיונים בנושא הערוץ הערבי.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אבל את זה הם לא מבינים.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מבטיח לכם: </w:t>
      </w:r>
      <w:r>
        <w:rPr>
          <w:rFonts w:cs="David"/>
          <w:rtl/>
        </w:rPr>
        <w:t xml:space="preserve">בלי נאמנות – אין ערוץ ייעודי. </w:t>
      </w:r>
    </w:p>
    <w:p w:rsidR="00000000" w:rsidRDefault="00F75F36">
      <w:pPr>
        <w:bidi/>
        <w:jc w:val="both"/>
        <w:rPr>
          <w:rFonts w:cs="David"/>
          <w:rtl/>
        </w:rPr>
      </w:pPr>
    </w:p>
    <w:p w:rsidR="00000000" w:rsidRDefault="00F75F36">
      <w:pPr>
        <w:bidi/>
        <w:jc w:val="both"/>
        <w:rPr>
          <w:rFonts w:cs="David"/>
          <w:rtl/>
        </w:rPr>
      </w:pPr>
      <w:r>
        <w:rPr>
          <w:rFonts w:cs="David"/>
          <w:rtl/>
        </w:rPr>
        <w:tab/>
        <w:t>אני אומר, אדוני: ההתנגדות והפואנטה הראשונה שהצגתי היא עקרונית מאד. החברה בישראל היא רב תרבותית, על זה דיבר חבר הכנסת ישראל חסון לגבי פלורליזם תרבותי. יש סיעות בכנסת, יש מגזרים שונים, יש קהל בוחרים שונה שלכל אחד מהם יש אינטר</w:t>
      </w:r>
      <w:r>
        <w:rPr>
          <w:rFonts w:cs="David"/>
          <w:rtl/>
        </w:rPr>
        <w:t>ס, והנבחרים מייצגים את מי ששלח אותם לכנסת, אבל יש גם ערכים אוניברסאליים. לא רק סקטוריאליים. אני, נכון, בגאווה מייצג את הסקטור שלי כמו שאתם מנסים לייצג. אבל יש מראית עין של איך נעשים הדברים. מראית העין של הוועדה המשותפת הזו היא צורמת, היא שערורייתית, היא לא</w:t>
      </w:r>
      <w:r>
        <w:rPr>
          <w:rFonts w:cs="David"/>
          <w:rtl/>
        </w:rPr>
        <w:t xml:space="preserve"> היתה בכנסת מאז שאני חבר בכנסת, ואני ותיק כמעט יותר מכולכם פה.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לא נכון. אני 14 שנה כאן.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תשתדלו להקשיב לכל מילה שאני אומר. אמרתי "כמעט".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לא יכול להיות סולודקין.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לא יכול. היא הכניסה </w:t>
      </w:r>
      <w:r>
        <w:rPr>
          <w:rFonts w:cs="David"/>
          <w:rtl/>
        </w:rPr>
        <w:t xml:space="preserve">את מולה לכנסת.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גם אכניס ערבים לקדימה. תזכור את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 שייכת לאלה שאני ממש לא רוצה לתקוף, כי אני מחבב אותך. אני מתאפק, שומר על רמת איפוק וריסון עצמי גבוהים ביותר.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אני ני</w:t>
      </w:r>
      <w:r>
        <w:rPr>
          <w:rFonts w:cs="David"/>
          <w:rtl/>
        </w:rPr>
        <w:t xml:space="preserve">סיתי להכניס את חוסנייה ג'בארה לקדימה, באמת.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גם על זה אני לא אענה. </w:t>
      </w:r>
    </w:p>
    <w:p w:rsidR="00000000" w:rsidRDefault="00F75F36">
      <w:pPr>
        <w:bidi/>
        <w:jc w:val="both"/>
        <w:rPr>
          <w:rFonts w:cs="David"/>
          <w:rtl/>
        </w:rPr>
      </w:pPr>
    </w:p>
    <w:p w:rsidR="00000000" w:rsidRDefault="00F75F36">
      <w:pPr>
        <w:bidi/>
        <w:jc w:val="both"/>
        <w:rPr>
          <w:rFonts w:cs="David"/>
          <w:rtl/>
        </w:rPr>
      </w:pPr>
      <w:r>
        <w:rPr>
          <w:rFonts w:cs="David"/>
          <w:rtl/>
        </w:rPr>
        <w:tab/>
        <w:t>ולכן, אדוני, לא סתם אנשים מרגישים לא נוח, גם עם הדיונים גם עם מה שדוחף את הדיונים האלה, המניעים מאחורי הדיונים האלה, המניעים מאחורי ההצעות האלה, החלוקה הסקטוריאלית, המעין ק</w:t>
      </w:r>
      <w:r>
        <w:rPr>
          <w:rFonts w:cs="David"/>
          <w:rtl/>
        </w:rPr>
        <w:t>רטל הזה של כמה חברי כנסת. יש רושם, ואני אומר את זה ליושב ראש הקואליציה – שאתה עושה את הדברים כי אתה יכול. בדרך כלל לא זו צריכה להיות שיטת ההתנהגות או ההתנהלות גם של קואליציה רחבה וחזקה ומבוססת. יש צורך להקשיב לכל רחשי הלב בבית הזה, ולכל הסיעות. לא כל מה שא</w:t>
      </w:r>
      <w:r>
        <w:rPr>
          <w:rFonts w:cs="David"/>
          <w:rtl/>
        </w:rPr>
        <w:t xml:space="preserve">תה יכול אתה צריך לעשות.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תאמין לי – אני יכול הרבה פחות ממה שאתה חושב. למשל- אני לא יכול לקבוע את ההרכב של סיעת קדימה, מי מייצג אותה. ממש לא יכול, היא קובעת לעצמה.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אל תיתמם. לא אתה ולא כל מי שמגנים על הרכב הוועדה.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אלה עובדות.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אני חושב שלהכניס את ועדת העליה והקליטה לנושא של תקשורת הוא משהו שאינו ענייני. לא צריך. ועדת הכלכלה היא  זו שדנה כל הזמן, למרות שאני לא חבר בה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בהתחלה זה היה גם בלי ועדת הכלכלה. אני פשוט עמדתי על שתי רגל</w:t>
      </w:r>
      <w:r>
        <w:rPr>
          <w:rFonts w:cs="David"/>
          <w:rtl/>
        </w:rPr>
        <w:t xml:space="preserve">יי האחוריות והחזרתי את זה לכאן ואז זה נקבע כוועדה משותפת.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ראית עד לאן הגיע האבסורד?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אז זה תוקן.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זה לא ממש תוקן. מה, זה תוקן בגלל שאתה עכשיו יושב ראש ועדה משותפת, וזה מתקיים בחדר שלך? זה תוקן? זה צריך לה</w:t>
      </w:r>
      <w:r>
        <w:rPr>
          <w:rFonts w:cs="David"/>
          <w:rtl/>
        </w:rPr>
        <w:t>יות בוועדת הכלכלה פרופר, כמו שכל הערוצים נידונים בוועדת הכלכלה. למה מכניסים את ועדת העליה, בהרכב הזה, של יוצאי ברית המועצות? מה זה, הדבר הזה? זה מוסיף כבוד לבניין? זה מוסיף כבוד לכנסת? אתם לא שמעתם את מה שאמר מרגי אז, כשחשפתי את זה מעל לדוכן? זה מפריע לאנש</w:t>
      </w:r>
      <w:r>
        <w:rPr>
          <w:rFonts w:cs="David"/>
          <w:rtl/>
        </w:rPr>
        <w:t xml:space="preserve">ים. זה מפריע לאנשים. גם ההרכב, גם המניעים, גם צורת ההתנהגות. אין בזה כבוד לעניין, אין בזה כבוד לחברי הכנסת, לעמיתים שלכם.  תודה רבה.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פניה קירשנבאום:</w:t>
      </w:r>
    </w:p>
    <w:p w:rsidR="00000000" w:rsidRDefault="00F75F36">
      <w:pPr>
        <w:bidi/>
        <w:jc w:val="both"/>
        <w:rPr>
          <w:rFonts w:cs="David"/>
          <w:u w:val="single"/>
          <w:rtl/>
        </w:rPr>
      </w:pPr>
    </w:p>
    <w:p w:rsidR="00000000" w:rsidRDefault="00F75F36">
      <w:pPr>
        <w:bidi/>
        <w:jc w:val="both"/>
        <w:rPr>
          <w:rFonts w:cs="David"/>
          <w:rtl/>
        </w:rPr>
      </w:pPr>
      <w:r>
        <w:rPr>
          <w:rFonts w:cs="David"/>
          <w:rtl/>
        </w:rPr>
        <w:tab/>
        <w:t>כבוד היושב ראש, חברי הכנסת והאורחים. אני רוצה להתייחס לכמה נושאים. הנושא הראשון – אני בהחלט רוצה להפריד</w:t>
      </w:r>
      <w:r>
        <w:rPr>
          <w:rFonts w:cs="David"/>
          <w:rtl/>
        </w:rPr>
        <w:t xml:space="preserve"> בין פוליטי לציבורי. אני הגעתי לארץ לפני 36 שנה יחד עם הוריי, ושניהם עבדו פה. אבל היום, כשהם נמצאים בגיל פנסיה, הרבה יותר נוח להם להשתמש ולראות ערוץ שדובר את שפת האם שלהם והם צופים בערוץ הזה. אפשר היה להגיד – הרי ברור שאם אנחנו רוצים שרוב הציבור יהיה מעורב</w:t>
      </w:r>
      <w:r>
        <w:rPr>
          <w:rFonts w:cs="David"/>
          <w:rtl/>
        </w:rPr>
        <w:t xml:space="preserve"> בחיים של המדינה, הם צריכים להשתמש בחדשות ובהכל – בשפה  שיותר נגישה להם ויותר נוחה להם. אבל אם מישהו חושב שערוץ 9 הוא בכיס של ישראל ביתנו – כמו ששמעתי פה –אני בעצמי צופה בערוץ ואני רואה שיש שם ייצוג לכל המפלגות, וכל ההווי הפוליטי – המדיני מקבל  -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w:t>
      </w:r>
      <w:r>
        <w:rPr>
          <w:rFonts w:cs="David"/>
          <w:u w:val="single"/>
          <w:rtl/>
        </w:rPr>
        <w:t>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במיוחד לאחמד טיבי יש ייצוג שם.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יש, יש.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מי דואג לאחמד טיבי – הוא דואג לעצמו.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u w:val="single"/>
          <w:rtl/>
        </w:rPr>
      </w:pPr>
    </w:p>
    <w:p w:rsidR="00000000" w:rsidRDefault="00F75F36">
      <w:pPr>
        <w:bidi/>
        <w:jc w:val="both"/>
        <w:rPr>
          <w:rFonts w:cs="David"/>
          <w:rtl/>
        </w:rPr>
      </w:pPr>
      <w:r>
        <w:rPr>
          <w:rFonts w:cs="David"/>
          <w:rtl/>
        </w:rPr>
        <w:tab/>
        <w:t>- - -</w:t>
      </w: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פניה קירשנבאום:</w:t>
      </w:r>
    </w:p>
    <w:p w:rsidR="00000000" w:rsidRDefault="00F75F36">
      <w:pPr>
        <w:bidi/>
        <w:jc w:val="both"/>
        <w:rPr>
          <w:rFonts w:cs="David"/>
          <w:u w:val="single"/>
          <w:rtl/>
        </w:rPr>
      </w:pPr>
    </w:p>
    <w:p w:rsidR="00000000" w:rsidRDefault="00F75F36">
      <w:pPr>
        <w:bidi/>
        <w:jc w:val="both"/>
        <w:rPr>
          <w:rFonts w:cs="David"/>
          <w:rtl/>
        </w:rPr>
      </w:pPr>
      <w:r>
        <w:rPr>
          <w:rFonts w:cs="David"/>
          <w:rtl/>
        </w:rPr>
        <w:tab/>
        <w:t>תשמע, זה ממש לא מכובד שאתה קוטע אותי. אני לא הפרעתי לאף אחד היום. אבל אם כבר קטעת אותי אני רוצה להגיד ל</w:t>
      </w:r>
      <w:r>
        <w:rPr>
          <w:rFonts w:cs="David"/>
          <w:rtl/>
        </w:rPr>
        <w:t>ך – לפי בדיקה שערכתי בעולם, רוב חברות התשתית שגובות דמי מינוי מהחברים, הם מניחים את התשתית על בסיס דמי מנויים והם משלמים לחברות תוכן שיכניסו תוכן לתוך הכבלים שלהם, ורק במדינת ישראל נעשה בדיוק ההפך. אנשים משלמים דמי מנוי ואז, חברות התשתית  עוד גובות כסף מחב</w:t>
      </w:r>
      <w:r>
        <w:rPr>
          <w:rFonts w:cs="David"/>
          <w:rtl/>
        </w:rPr>
        <w:t xml:space="preserve">רות תוכן. הרי ברור שרוב העלות של התכניות נופלת על חברות התוכן ולא על הכבלים. אתם פעם אחת הנחתם כבלים ועכשיו אתם גובים את הכסף מדמי מנוי. מי מביא את התוכן לכבלים? מי מעלה את הרייטינג של הכבלים שלכם אם לא חברות התוכן? אז אתה יודע מה? – טעות בזה שאתם מתנגדים </w:t>
      </w:r>
      <w:r>
        <w:rPr>
          <w:rFonts w:cs="David"/>
          <w:rtl/>
        </w:rPr>
        <w:t xml:space="preserve">לערוץ 9 כי ערוץ 9 יכניס לכם יותר מנויים, יעלה לכם את הרייטינג שלכם ורק יוסיף לכם. על מה אתם נלחמים, בכלל, אני לא מבינה. אולי כדאי באמת לשקול ולהעביר את החקיקה, שאולי חברות התוכן צריכות לקבל כסף לא הם צריכים לשלם דמי מעבר. הם צריכים לקבל כסף על הפקת תכניות </w:t>
      </w:r>
      <w:r>
        <w:rPr>
          <w:rFonts w:cs="David"/>
          <w:rtl/>
        </w:rPr>
        <w:t xml:space="preserve">– תכניות בארץ, חדשות – כל הדברים האלה עולים כסף והם, כדי לשדר את התוכן שלהם הם עוד משלמים כסף לחברות הכבלים.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אנחנו בעד.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אשתדל לקצר בדבריי. לצערי לא שמעתי את דבריו של חבר הכנסת ישראל חסון אבל העניין בעיניי הוא די פשוט. </w:t>
      </w:r>
      <w:r>
        <w:rPr>
          <w:rFonts w:cs="David"/>
          <w:rtl/>
        </w:rPr>
        <w:t>1,100,000 אנשים גרים בארץ. וזה נכון, יש פעם ראשונה בכנסת הסכמה מקיר לקיר של כל הסיעות, כל דוברי הרוסית, לפחות פעם ראשונה שקואליציה עם אופוזיציה ביחד הולכים על דבר מאד מהותי ומאד משמעותי. זה לא סוד. יש לי טענות כלפי ערוץ 9, כלפי התכנים שלהם, לגבי כל מה שקור</w:t>
      </w:r>
      <w:r>
        <w:rPr>
          <w:rFonts w:cs="David"/>
          <w:rtl/>
        </w:rPr>
        <w:t xml:space="preserve">ה בערץ 9, אבל לא לעזור לערוץ משמעותי לחלק גדול מהאוכלוסייה? בעיניי זה דבר לא נכון ואני לא בטוח שהתמיכה הזו לערוץ 9 היא על חשבון </w:t>
      </w:r>
      <w:r>
        <w:rPr>
          <w:rFonts w:cs="David"/>
        </w:rPr>
        <w:t xml:space="preserve">HOT </w:t>
      </w:r>
      <w:r>
        <w:rPr>
          <w:rFonts w:cs="David"/>
          <w:rtl/>
        </w:rPr>
        <w:t xml:space="preserve">ו – </w:t>
      </w:r>
      <w:r>
        <w:rPr>
          <w:rFonts w:cs="David"/>
        </w:rPr>
        <w:t>YES</w:t>
      </w:r>
      <w:r>
        <w:rPr>
          <w:rFonts w:cs="David"/>
          <w:rtl/>
        </w:rPr>
        <w:t xml:space="preserve"> או איזשהו ערוץ ערבי. אני ממש גאה. ברור שזה עניין פוליטי נטו. אני גם מייצג וגם חבריי מייצגים אוכלוסייה. זה לא סוד ואנ</w:t>
      </w:r>
      <w:r>
        <w:rPr>
          <w:rFonts w:cs="David"/>
          <w:rtl/>
        </w:rPr>
        <w:t xml:space="preserve">י לא מתבייש בזה, ויותר מזה – אני גאה בכך שאני מייצג את האוכלוסייה, ומנסה לעזור להם.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פאסיל לגסה:</w:t>
      </w:r>
    </w:p>
    <w:p w:rsidR="00000000" w:rsidRDefault="00F75F36">
      <w:pPr>
        <w:bidi/>
        <w:jc w:val="both"/>
        <w:rPr>
          <w:rFonts w:cs="David"/>
          <w:rtl/>
        </w:rPr>
      </w:pPr>
    </w:p>
    <w:p w:rsidR="00000000" w:rsidRDefault="00F75F36">
      <w:pPr>
        <w:bidi/>
        <w:jc w:val="both"/>
        <w:rPr>
          <w:rFonts w:cs="David"/>
          <w:rtl/>
        </w:rPr>
      </w:pPr>
      <w:r>
        <w:rPr>
          <w:rFonts w:cs="David"/>
          <w:rtl/>
        </w:rPr>
        <w:tab/>
        <w:t>אני חושב שאני מדבר בוועדה הזו פעם שניה. אני רוצה להתחיל מדברי חברת הכנסת סולודקין על הנושא של הערוץ הייעודי. אני מנהל הערוץ באמהרית,דרך אגב, שתדעו – למי שלא</w:t>
      </w:r>
      <w:r>
        <w:rPr>
          <w:rFonts w:cs="David"/>
          <w:rtl/>
        </w:rPr>
        <w:t xml:space="preserve"> יודע.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הוא ייעודי?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פאסיל לגסה:</w:t>
      </w:r>
    </w:p>
    <w:p w:rsidR="00000000" w:rsidRDefault="00F75F36">
      <w:pPr>
        <w:bidi/>
        <w:jc w:val="both"/>
        <w:rPr>
          <w:rFonts w:cs="David"/>
          <w:rtl/>
        </w:rPr>
      </w:pPr>
    </w:p>
    <w:p w:rsidR="00000000" w:rsidRDefault="00F75F36">
      <w:pPr>
        <w:bidi/>
        <w:jc w:val="both"/>
        <w:rPr>
          <w:rFonts w:cs="David"/>
          <w:rtl/>
        </w:rPr>
      </w:pPr>
      <w:r>
        <w:rPr>
          <w:rFonts w:cs="David"/>
          <w:rtl/>
        </w:rPr>
        <w:tab/>
        <w:t xml:space="preserve">על זה אני בא לדבר.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t xml:space="preserve">לא, הוא לא ערוץ ייעודי.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פאסיל לגסה:</w:t>
      </w:r>
    </w:p>
    <w:p w:rsidR="00000000" w:rsidRDefault="00F75F36">
      <w:pPr>
        <w:bidi/>
        <w:jc w:val="both"/>
        <w:rPr>
          <w:rFonts w:cs="David"/>
          <w:rtl/>
        </w:rPr>
      </w:pPr>
    </w:p>
    <w:p w:rsidR="00000000" w:rsidRDefault="00F75F36">
      <w:pPr>
        <w:bidi/>
        <w:jc w:val="both"/>
        <w:rPr>
          <w:rFonts w:cs="David"/>
          <w:rtl/>
        </w:rPr>
      </w:pPr>
      <w:r>
        <w:rPr>
          <w:rFonts w:cs="David"/>
          <w:rtl/>
        </w:rPr>
        <w:tab/>
        <w:t>בתקופה של לימור לבנת היה צריך להקים ערוץ רוסי – אמהרי. היה כתוב בחוק. השלטון  התחלף, ובגלל פוליטיקה זרקו את הערוץ האמהרי. זה ברור, ו</w:t>
      </w:r>
      <w:r>
        <w:rPr>
          <w:rFonts w:cs="David"/>
          <w:rtl/>
        </w:rPr>
        <w:t>לזה אי אפר להתכחש. גם אנשים שהיו באותה תקופה בערוצי הכבלים והלווין יודעים את הדברים האלה. אז בדלת האחורית, בגלל שלא היתה ברירה, עשו ערוץ לא ייעודי שאנשים משלמים עליו כסף. 16 אלף בתי אב – אתם יודעים מה האוכלוסייה האתיופית בארץ? - מעל 150 אלף. מתוכם 70% לא י</w:t>
      </w:r>
      <w:r>
        <w:rPr>
          <w:rFonts w:cs="David"/>
          <w:rtl/>
        </w:rPr>
        <w:t xml:space="preserve">ודעים לקרוא ולכתוב גם באמהרית, שהיא שפת האם שלהם.  הם משלמים 16 שקל כל חודש. אין לי שום בעיה שיפטרו מדמי מעבר. גם לי - -. בדלת האחורית -  - האנשים שלנו מתפרנסים מהביטוח הלאומי. רובם נמצאים בקו העוני, אנשים שנמצאים בגטאות, כיוון שהם לא נמצאים במקומות שאפשר </w:t>
      </w:r>
      <w:r>
        <w:rPr>
          <w:rFonts w:cs="David"/>
          <w:rtl/>
        </w:rPr>
        <w:t>לראות אותם – הם מתרכזים בכל מיני מקומות. אולי עכשיו אין לנו לובי להילחם על זה אבל עוד כמה שנים – יהיה. אנחנו צריכים להתמודד עם המצב הזה. אין לי שום בעיה שיתנו הקלות, אבל אני אומר שהאוכלוסייה שלי, בדרך עקיפה משלמת דמי מעבר.  אם נותנים הקלה לערוץ הרוסי ולערו</w:t>
      </w:r>
      <w:r>
        <w:rPr>
          <w:rFonts w:cs="David"/>
          <w:rtl/>
        </w:rPr>
        <w:t xml:space="preserve">צים אחרים - אני רוצה שגם נקבל את ההכרה שלי.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חושב שהציבור שלנו לא משלם כסף?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פאסיל לגסה:</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מדבר על דמי מעבר. הציבור שלי משלם, האוכלוסייה של הציבור שלך - -תסתכלי עלי בעיניים.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תסתכל עלי ביניים.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r>
        <w:rPr>
          <w:rFonts w:cs="David"/>
          <w:u w:val="single"/>
          <w:rtl/>
        </w:rPr>
        <w:t>:</w:t>
      </w:r>
    </w:p>
    <w:p w:rsidR="00000000" w:rsidRDefault="00F75F36">
      <w:pPr>
        <w:bidi/>
        <w:jc w:val="both"/>
        <w:rPr>
          <w:rFonts w:cs="David"/>
          <w:rtl/>
        </w:rPr>
      </w:pPr>
    </w:p>
    <w:p w:rsidR="00000000" w:rsidRDefault="00F75F36">
      <w:pPr>
        <w:bidi/>
        <w:jc w:val="both"/>
        <w:rPr>
          <w:rFonts w:cs="David"/>
          <w:rtl/>
        </w:rPr>
      </w:pPr>
      <w:r>
        <w:rPr>
          <w:rFonts w:cs="David"/>
          <w:rtl/>
        </w:rPr>
        <w:tab/>
        <w:t xml:space="preserve">קודם כל – הממשלה בשלב הזה מתנגדת.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נכון. יש ערר שלא נדון עדיין.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לכן, עמדת הממשלה היא להתנגד, זה דבר ראשון.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אנחנו יודעים. הנהלת הקואליציה קיבלה עמדה על חופש הצבעה, כמו שהודעתי.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דבר שני – אני ר</w:t>
      </w:r>
      <w:r>
        <w:rPr>
          <w:rFonts w:cs="David"/>
          <w:rtl/>
        </w:rPr>
        <w:t>וצה להזכיר ולהתפלא קצת – אנחנו נמצאים במצב שיש לנו סכסוך כלכלי בין שני גופים ולמעשה הכנסת מבקשת לבוא ולהתערב בסכסוך כלכלי. למה הדבר דומה? נניח שהייתי בסכסוך עם בעל הדירה שלי על גובה דמי השכירות, היה נראה לי ששכר הדירה גבוה מדי, ואז הייתי באה לכאן ומבקשת מי</w:t>
      </w:r>
      <w:r>
        <w:rPr>
          <w:rFonts w:cs="David"/>
          <w:rtl/>
        </w:rPr>
        <w:t xml:space="preserve">ושב ראש הוועדה שיתערב, ייכנס את הוועדה עבורי ויכריע בסכסוך לטובתי, באמצעות חוק. זה המצב שאנחנו נמצאים בו כרגע.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זה גם תיאור נכון של החלטה של ועדת השרים אבל אם משרד המשפטים רוצה כך לתאר את ועדת השרים, זו זכותו. כי לפי מיטב ידיעתי ועדת השרים הח</w:t>
      </w:r>
      <w:r>
        <w:rPr>
          <w:rFonts w:cs="David"/>
          <w:rtl/>
        </w:rPr>
        <w:t xml:space="preserve">ליטה לתמוך. יש, פשוט, ערר שטרם נדון. יש ערר שטרם נדון.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קודם כל – ברגע שיש ערר  - - הממשלה מתנגדת.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נכון, אבל התיאור המהותי שנתת תקף גם לגבי ועדת שרים לחקיקה ואני הייתי מציע למשרד המשפטים לא לתאר את ועדת השרים לענייני חקיקה בצב</w:t>
      </w:r>
      <w:r>
        <w:rPr>
          <w:rFonts w:cs="David"/>
          <w:rtl/>
        </w:rPr>
        <w:t xml:space="preserve">עים כאלה.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אבל אדוני גם לא סתר את מה שאמרתי. </w:t>
      </w:r>
    </w:p>
    <w:p w:rsidR="00000000" w:rsidRDefault="00F75F36">
      <w:pPr>
        <w:bidi/>
        <w:jc w:val="both"/>
        <w:rPr>
          <w:rFonts w:cs="David"/>
          <w:rtl/>
        </w:rPr>
      </w:pPr>
    </w:p>
    <w:p w:rsidR="00000000" w:rsidRDefault="00F75F36">
      <w:pPr>
        <w:bidi/>
        <w:jc w:val="both"/>
        <w:rPr>
          <w:rFonts w:cs="David"/>
          <w:rtl/>
        </w:rPr>
      </w:pPr>
      <w:r>
        <w:rPr>
          <w:rFonts w:cs="David"/>
          <w:rtl/>
        </w:rPr>
        <w:tab/>
        <w:t>לכן, זה שהכנסת מתבקשת לבוא ולהתערב לטובת צד זה או אחר בסכסוך כלכלי, כעניין רחבי ולא רק בעניין הזה - זה עניין בעייתי. יש שני צדדים שיש להם סכסוך – הם יבואו ויפתרו את הסכסוך ביניהם. זה שהכנסת מבק</w:t>
      </w:r>
      <w:r>
        <w:rPr>
          <w:rFonts w:cs="David"/>
          <w:rtl/>
        </w:rPr>
        <w:t xml:space="preserve">שת לבוא ולהתערב לטובת צד אחד זה עניין בעייתי באופן רחבי, בלי שום קשר לערוץ 9.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 יכולה להזכיר לי איך  שר המשפטים הצביע בוועדת השרים לחקיקה?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שוב עונה לאדוני שעמדת הוועדה היא להתנגד.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xml:space="preserve">- </w:t>
      </w:r>
    </w:p>
    <w:p w:rsidR="00000000" w:rsidRDefault="00F75F36">
      <w:pPr>
        <w:bidi/>
        <w:ind w:left="720"/>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מהיום והלא</w:t>
      </w:r>
      <w:r>
        <w:rPr>
          <w:rFonts w:cs="David"/>
          <w:rtl/>
        </w:rPr>
        <w:t>ה אנחנו נגיד – מה עמדת שר המשפטים, מה עמדת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רק שאלתי.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העמדה כרגע היא להתנגד, ואני מציגה את הטעמים להתנגדות. </w:t>
      </w:r>
    </w:p>
    <w:p w:rsidR="00000000" w:rsidRDefault="00F75F36">
      <w:pPr>
        <w:bidi/>
        <w:jc w:val="both"/>
        <w:rPr>
          <w:rFonts w:cs="David"/>
          <w:rtl/>
        </w:rPr>
      </w:pPr>
    </w:p>
    <w:p w:rsidR="00000000" w:rsidRDefault="00F75F36">
      <w:pPr>
        <w:bidi/>
        <w:jc w:val="both"/>
        <w:rPr>
          <w:rFonts w:cs="David"/>
          <w:rtl/>
        </w:rPr>
      </w:pPr>
      <w:r>
        <w:rPr>
          <w:rFonts w:cs="David"/>
          <w:rtl/>
        </w:rPr>
        <w:tab/>
        <w:t>מעבר לכך אני רוצה להזכיר שמדובר בהעברת דמי המעבר שזה תשלום כספי שמשלם בעל הערוץ הייעודי עבור השי</w:t>
      </w:r>
      <w:r>
        <w:rPr>
          <w:rFonts w:cs="David"/>
          <w:rtl/>
        </w:rPr>
        <w:t>מוש בתשתית של הכבלים. אני אזכיר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למה ערוץ 2 לא משלם?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התשובה הישראלית – ככה.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גם עניין כלכלי.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מוכנה להסביר.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אנחנו רוצים להשוות את התנאים.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אם רו</w:t>
      </w:r>
      <w:r>
        <w:rPr>
          <w:rFonts w:cs="David"/>
          <w:rtl/>
        </w:rPr>
        <w:t>צים להשוות את התנאים אז אולי יש מקום לדון האם יש מקום להשוות את התנאים מבחינה רגולטורית. החובות המוטלות על ערוץ 2 ועל ערוץ 10 לא דומים ולא מתקרבים בכלל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numPr>
          <w:ilvl w:val="0"/>
          <w:numId w:val="2"/>
        </w:numPr>
        <w:autoSpaceDE w:val="0"/>
        <w:autoSpaceDN w:val="0"/>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בכלל, אפילו לא בעשירות - -</w:t>
      </w:r>
    </w:p>
    <w:p w:rsidR="00000000" w:rsidRDefault="00F75F36">
      <w:pPr>
        <w:bidi/>
        <w:jc w:val="both"/>
        <w:rPr>
          <w:rFonts w:cs="David"/>
          <w:rtl/>
        </w:rPr>
      </w:pPr>
    </w:p>
    <w:p w:rsidR="00000000" w:rsidRDefault="00F75F36">
      <w:pPr>
        <w:bidi/>
        <w:jc w:val="both"/>
        <w:rPr>
          <w:rFonts w:cs="David"/>
          <w:rtl/>
        </w:rPr>
      </w:pPr>
      <w:r>
        <w:rPr>
          <w:rFonts w:cs="David"/>
          <w:rtl/>
        </w:rPr>
        <w:tab/>
        <w:t>אם רוצים להשוות את התנאים אז בואו נתח</w:t>
      </w:r>
      <w:r>
        <w:rPr>
          <w:rFonts w:cs="David"/>
          <w:rtl/>
        </w:rPr>
        <w:t>יל – אפשר לפתוח ולראות האם יש מקום להשוואה בין החובות הרגולטוריות. הדבר בכלל אינו דומה. אז אני רק רוצה לומר- שההטבה שניתנת מתגלגלת, אולי, אל הצופים  -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rtl/>
        </w:rPr>
      </w:pPr>
      <w:r>
        <w:rPr>
          <w:rFonts w:cs="David"/>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כשערוץ 10 תרגם את הדברים לשפה הרוסית – הם בסוף ביטלו, כי זה עולה להם כסף.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 xml:space="preserve">מיכל בר </w:t>
      </w:r>
      <w:r>
        <w:rPr>
          <w:rFonts w:cs="David"/>
          <w:u w:val="single"/>
          <w:rtl/>
        </w:rPr>
        <w:t>דור:</w:t>
      </w:r>
    </w:p>
    <w:p w:rsidR="00000000" w:rsidRDefault="00F75F36">
      <w:pPr>
        <w:bidi/>
        <w:jc w:val="both"/>
        <w:rPr>
          <w:rFonts w:cs="David"/>
          <w:rtl/>
        </w:rPr>
      </w:pPr>
    </w:p>
    <w:p w:rsidR="00000000" w:rsidRDefault="00F75F36">
      <w:pPr>
        <w:bidi/>
        <w:jc w:val="both"/>
        <w:rPr>
          <w:rFonts w:cs="David"/>
          <w:rtl/>
        </w:rPr>
      </w:pPr>
      <w:r>
        <w:rPr>
          <w:rFonts w:cs="David"/>
          <w:rtl/>
        </w:rPr>
        <w:tab/>
        <w:t>ערוץ 10 משלם הרבה יותר כסף להפקות מקור מאשר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הם ביטלו את התרגום לשפה הרוסית כי זה עולה להם כסף.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בר דור:</w:t>
      </w:r>
    </w:p>
    <w:p w:rsidR="00000000" w:rsidRDefault="00F75F36">
      <w:pPr>
        <w:bidi/>
        <w:jc w:val="both"/>
        <w:rPr>
          <w:rFonts w:cs="David"/>
          <w:rtl/>
        </w:rPr>
      </w:pPr>
    </w:p>
    <w:p w:rsidR="00000000" w:rsidRDefault="00F75F36">
      <w:pPr>
        <w:bidi/>
        <w:jc w:val="both"/>
        <w:rPr>
          <w:rFonts w:cs="David"/>
          <w:rtl/>
        </w:rPr>
      </w:pPr>
      <w:r>
        <w:rPr>
          <w:rFonts w:cs="David"/>
          <w:rtl/>
        </w:rPr>
        <w:tab/>
        <w:t>אבל זה לא רלבנטי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rtl/>
        </w:rPr>
      </w:pPr>
    </w:p>
    <w:p w:rsidR="00000000" w:rsidRDefault="00F75F36">
      <w:pPr>
        <w:bidi/>
        <w:jc w:val="both"/>
        <w:rPr>
          <w:rFonts w:cs="David"/>
          <w:rtl/>
        </w:rPr>
      </w:pPr>
      <w:r>
        <w:rPr>
          <w:rFonts w:cs="David"/>
          <w:rtl/>
        </w:rPr>
        <w:tab/>
        <w:t xml:space="preserve">לנו זה רלבנטי.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יש פה ציבור שגם משלם לנו מש</w:t>
      </w:r>
      <w:r>
        <w:rPr>
          <w:rFonts w:cs="David"/>
          <w:rtl/>
        </w:rPr>
        <w:t xml:space="preserve">כורת – לך וגם לי, ואנחנו מייצגים אותו, מה לעשות?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בר דור:</w:t>
      </w:r>
    </w:p>
    <w:p w:rsidR="00000000" w:rsidRDefault="00F75F36">
      <w:pPr>
        <w:bidi/>
        <w:jc w:val="both"/>
        <w:rPr>
          <w:rFonts w:cs="David"/>
          <w:rtl/>
        </w:rPr>
      </w:pPr>
    </w:p>
    <w:p w:rsidR="00000000" w:rsidRDefault="00F75F36">
      <w:pPr>
        <w:bidi/>
        <w:jc w:val="both"/>
        <w:rPr>
          <w:rFonts w:cs="David"/>
          <w:rtl/>
        </w:rPr>
      </w:pPr>
      <w:r>
        <w:rPr>
          <w:rFonts w:cs="David"/>
          <w:rtl/>
        </w:rPr>
        <w:tab/>
        <w:t xml:space="preserve">ההצעה שלכם תגרום לנו לשלם יותר כסף, יותר דמי מנוי.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התשלום הזה מוטל על בעל הערוץ ולא מוטל על הצופים. זה נכון שבעקיפין זה מגולגל על הצופים, אבל צריך להבין שההטבה ישירה שנגזרת מ</w:t>
      </w:r>
      <w:r>
        <w:rPr>
          <w:rFonts w:cs="David"/>
          <w:rtl/>
        </w:rPr>
        <w:t xml:space="preserve">הצעת החוק היא לכיסו של בעל הרישיון הייעודי ולא בהכרח לצופים.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אנסה להתייחס, ואני בטוח שיפריעו לי כאן באמצע, וזה בסדר. אם לא הייתי מנכ"ל </w:t>
      </w:r>
      <w:r>
        <w:rPr>
          <w:rFonts w:cs="David"/>
        </w:rPr>
        <w:t>YES</w:t>
      </w:r>
      <w:r>
        <w:rPr>
          <w:rFonts w:cs="David"/>
          <w:rtl/>
        </w:rPr>
        <w:t xml:space="preserve"> הייתי אומר כך: שהדיון הזה הוא יותר ממביש, מהטעם הפשוט: יש חברה שקוראים לה "ואש טלקנל" ידועה יותר </w:t>
      </w:r>
      <w:r>
        <w:rPr>
          <w:rFonts w:cs="David"/>
          <w:rtl/>
        </w:rPr>
        <w:t xml:space="preserve">בחדר הזה בתור ערוץ 9, והיא צריכה לשלם סכום של כ- 700 אלף בשנה, לחברה שקוראים לה </w:t>
      </w:r>
      <w:r>
        <w:rPr>
          <w:rFonts w:cs="David"/>
        </w:rPr>
        <w:t>YES</w:t>
      </w:r>
      <w:r>
        <w:rPr>
          <w:rFonts w:cs="David"/>
          <w:rtl/>
        </w:rPr>
        <w:t xml:space="preserve">. בשביל זה אתם יושבים פה, דרך אגב, רבותיי. אתם יושבים פה בשביל 700 אלף שקל בשנה. והחברה הזו מסרבת לשלם, מטענות שונות.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מי בעל החברה?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בעל החברה ז</w:t>
      </w:r>
      <w:r>
        <w:rPr>
          <w:rFonts w:cs="David"/>
          <w:rtl/>
        </w:rPr>
        <w:t xml:space="preserve">ה כנראה לב לבייב.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ולכם אין בעלים . אתם באתם בהתנדבות כולכם.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ההבדל היחיד הוא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זו פשוט חוצפה.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ind w:left="720"/>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נכון או לא נכון? יש לו נציגים אישיים פה.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r>
        <w:rPr>
          <w:rFonts w:cs="David"/>
          <w:rtl/>
        </w:rPr>
        <w:tab/>
      </w:r>
    </w:p>
    <w:p w:rsidR="00000000" w:rsidRDefault="00F75F36">
      <w:pPr>
        <w:bidi/>
        <w:jc w:val="both"/>
        <w:rPr>
          <w:rFonts w:cs="David"/>
          <w:rtl/>
        </w:rPr>
      </w:pPr>
      <w:r>
        <w:rPr>
          <w:rFonts w:cs="David"/>
          <w:rtl/>
        </w:rPr>
        <w:tab/>
        <w:t>מה זה נציגים אישיים? נ</w:t>
      </w:r>
      <w:r>
        <w:rPr>
          <w:rFonts w:cs="David"/>
          <w:rtl/>
        </w:rPr>
        <w:t>ו, באמת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חברי כנסת שעובדים מטעמו.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תודה, אנחנו מודים לך. רון אילון בזכות דיבור. </w:t>
      </w: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ואם תמשיכו אנחנו נזכיר שמות.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אנחנו מוחקים מהפרוטוקול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לא למחוק. ללב לבייב יש אנש</w:t>
      </w:r>
      <w:r>
        <w:rPr>
          <w:rFonts w:cs="David"/>
          <w:rtl/>
        </w:rPr>
        <w:t xml:space="preserve">ים שעובדים מטעמו, פה, בכנסת.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אתה מתכוון אלי, אדוני?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אמרתי שאני לא אגיד שמות.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אתה יכול להגיד שמות.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מתכוון אלי?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rtl/>
        </w:rPr>
      </w:pPr>
    </w:p>
    <w:p w:rsidR="00000000" w:rsidRDefault="00F75F36">
      <w:pPr>
        <w:bidi/>
        <w:jc w:val="both"/>
        <w:rPr>
          <w:rFonts w:cs="David"/>
          <w:rtl/>
        </w:rPr>
      </w:pPr>
      <w:r>
        <w:rPr>
          <w:rFonts w:cs="David"/>
          <w:rtl/>
        </w:rPr>
        <w:tab/>
        <w:t xml:space="preserve">כל אחד יגיד מי מפעיל אותו.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כל חברי הכנסת </w:t>
      </w:r>
      <w:r>
        <w:rPr>
          <w:rFonts w:cs="David"/>
          <w:rtl/>
        </w:rPr>
        <w:t xml:space="preserve">הם נציגי ציבור. נבחרו.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כשהערוץ זה קם, וחברת "ואש טלקנל" זכתה במכרז לשדר, היא ידעה שעליה לשלם. חלפו 7 שנים והיא החליטה שהתשלום לא נוח לה. דרך אגב, היא לא שילמה כמעט כלום מעולם. נקרתה לדרכה הזדמנות, וההזדמנות היא לאסוף קבוצה של חברי כנסת, שיפט</w:t>
      </w:r>
      <w:r>
        <w:rPr>
          <w:rFonts w:cs="David"/>
          <w:rtl/>
        </w:rPr>
        <w:t xml:space="preserve">רו אותה מהתשלום. אם לא הייתי מנכ"ל </w:t>
      </w:r>
      <w:r>
        <w:rPr>
          <w:rFonts w:cs="David"/>
        </w:rPr>
        <w:t>YES</w:t>
      </w:r>
      <w:r>
        <w:rPr>
          <w:rFonts w:cs="David"/>
          <w:rtl/>
        </w:rPr>
        <w:t xml:space="preserve"> הייתי אומר לכם שבין בעיית "ואש טלקנל" לשלם 700 אלף שקל לשנה ובין המגזר הרוסי אין ולא כלום. רק כדי לחזק את עמדתי – אתם יודעים שיש פה שתי מצלמות, כאן, באולם הזה. אחת – של ערוץ 33 של הכנסת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bidi/>
        <w:jc w:val="both"/>
        <w:rPr>
          <w:rFonts w:cs="David"/>
          <w:rtl/>
        </w:rPr>
      </w:pPr>
      <w:r>
        <w:rPr>
          <w:rFonts w:cs="David"/>
          <w:rtl/>
        </w:rPr>
        <w:tab/>
        <w:t xml:space="preserve">ערוץ 99.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w:t>
      </w:r>
      <w:r>
        <w:rPr>
          <w:rFonts w:cs="David"/>
          <w:u w:val="single"/>
          <w:rtl/>
        </w:rPr>
        <w:t>"ר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אל תערבב שמחה בשמחה – בקרוב ערוץ 33 מגיע לכאן,  -- הצעת חוק לביטולו.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והמצלמה השניה היא של ערוץ 9, חברת חדשות שלו, שלא מפוקחת, ואני בטוח שהעורכים של ערוץ 9 בחדשות ישדרו כמו שצריך את הדיון הזה ויביאו לביטוי נאמן לכל הצופים ש</w:t>
      </w:r>
      <w:r>
        <w:rPr>
          <w:rFonts w:cs="David"/>
          <w:rtl/>
        </w:rPr>
        <w:t xml:space="preserve">להם את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יהיה סינק שלך, ושל חבר הכנסת ישראל חסון, כמתנגדים.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numPr>
          <w:ilvl w:val="0"/>
          <w:numId w:val="2"/>
        </w:numPr>
        <w:autoSpaceDE w:val="0"/>
        <w:autoSpaceDN w:val="0"/>
        <w:bidi/>
        <w:jc w:val="both"/>
        <w:rPr>
          <w:rFonts w:cs="David"/>
          <w:rtl/>
        </w:rPr>
      </w:pPr>
      <w:r>
        <w:rPr>
          <w:rFonts w:cs="David"/>
          <w:rtl/>
        </w:rPr>
        <w:t>- -</w:t>
      </w:r>
    </w:p>
    <w:p w:rsidR="00000000" w:rsidRDefault="00F75F36">
      <w:pPr>
        <w:bidi/>
        <w:ind w:left="720"/>
        <w:jc w:val="both"/>
        <w:rPr>
          <w:rFonts w:cs="David"/>
          <w:rtl/>
        </w:rPr>
      </w:pPr>
    </w:p>
    <w:p w:rsidR="00000000" w:rsidRDefault="00F75F36">
      <w:pPr>
        <w:bidi/>
        <w:jc w:val="both"/>
        <w:rPr>
          <w:rFonts w:cs="David"/>
          <w:u w:val="single"/>
          <w:rtl/>
        </w:rPr>
      </w:pPr>
      <w:r>
        <w:rPr>
          <w:rFonts w:cs="David"/>
          <w:u w:val="single"/>
          <w:rtl/>
        </w:rPr>
        <w:t>אחמד טיבי:</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אותי אי אפשר לשכוח.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בכל הערוצים.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אנחנו לא עוסקים במגזר, רבותיי. אתם יודעים מדוע. – מאד פשוט: כש- </w:t>
      </w:r>
      <w:r>
        <w:rPr>
          <w:rFonts w:cs="David"/>
        </w:rPr>
        <w:t>YES</w:t>
      </w:r>
      <w:r>
        <w:rPr>
          <w:rFonts w:cs="David"/>
          <w:rtl/>
        </w:rPr>
        <w:t xml:space="preserve"> הביאה ערוצים רוסים ושידרה אותם כחלק מחבילת הבסיס, ללא תשלום נוסף, חברת "ואש טלקנל" דאגה לכך שלא יהיו פרסומות בערוצים האלה, כאן, בישראל. כלומר- שהיא תהיה המונופול על הפרסום לאוכלוסייה דוברת השפה הרוסית. מה התוצאה של ההחלטה הזו? שהערוצים הרוסיים האלה ששי</w:t>
      </w:r>
      <w:r>
        <w:rPr>
          <w:rFonts w:cs="David"/>
          <w:rtl/>
        </w:rPr>
        <w:t xml:space="preserve">דרו לקהל הרוסי במסגרת חבילת הבסיס ב – </w:t>
      </w:r>
      <w:r>
        <w:rPr>
          <w:rFonts w:cs="David"/>
        </w:rPr>
        <w:t>YES</w:t>
      </w:r>
      <w:r>
        <w:rPr>
          <w:rFonts w:cs="David"/>
          <w:rtl/>
        </w:rPr>
        <w:t xml:space="preserve"> -נסגרו. כל מה שקרה הוא ש – </w:t>
      </w:r>
      <w:r>
        <w:rPr>
          <w:rFonts w:cs="David"/>
        </w:rPr>
        <w:t>YES</w:t>
      </w:r>
      <w:r>
        <w:rPr>
          <w:rFonts w:cs="David"/>
          <w:rtl/>
        </w:rPr>
        <w:t>,על מנת להציע אותם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דב אברמוביץ :</w:t>
      </w:r>
    </w:p>
    <w:p w:rsidR="00000000" w:rsidRDefault="00F75F36">
      <w:pPr>
        <w:bidi/>
        <w:jc w:val="both"/>
        <w:rPr>
          <w:rFonts w:cs="David"/>
          <w:rtl/>
        </w:rPr>
      </w:pPr>
    </w:p>
    <w:p w:rsidR="00000000" w:rsidRDefault="00F75F36">
      <w:pPr>
        <w:bidi/>
        <w:jc w:val="both"/>
        <w:rPr>
          <w:rFonts w:cs="David"/>
          <w:rtl/>
        </w:rPr>
      </w:pPr>
      <w:r>
        <w:rPr>
          <w:rFonts w:cs="David"/>
          <w:rtl/>
        </w:rPr>
        <w:tab/>
        <w:t xml:space="preserve">את זה בג"ץ החליט.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 xml:space="preserve"> 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אין ספק, בג"ץ. אתם הייתם תומכים נלהבים. מי הגיש את הבג"ץ?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דב אברמוביץ:</w:t>
      </w:r>
    </w:p>
    <w:p w:rsidR="00000000" w:rsidRDefault="00F75F36">
      <w:pPr>
        <w:bidi/>
        <w:jc w:val="both"/>
        <w:rPr>
          <w:rFonts w:cs="David"/>
          <w:rtl/>
        </w:rPr>
      </w:pPr>
    </w:p>
    <w:p w:rsidR="00000000" w:rsidRDefault="00F75F36">
      <w:pPr>
        <w:bidi/>
        <w:jc w:val="both"/>
        <w:rPr>
          <w:rFonts w:cs="David"/>
          <w:rtl/>
        </w:rPr>
      </w:pPr>
      <w:r>
        <w:rPr>
          <w:rFonts w:cs="David"/>
          <w:rtl/>
        </w:rPr>
        <w:tab/>
        <w:t xml:space="preserve">בג"ץ מחליט.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מר אברמוביץ, אין כרגע דיון בינך לבין רון אילון. בבקשה.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אנחנו גובים כסף על הערוצים האלה כי בעלי הערוצים, שהם לא פחות טובים מ "ואש טלקנל" לא מוכנים לשדר ללא פרסומות. זאת אומרת, האוכלוסייה הרוסית משלמת יותר כסף בשביל לראות ערוצים ברוסית, בשביל</w:t>
      </w:r>
      <w:r>
        <w:rPr>
          <w:rFonts w:cs="David"/>
          <w:rtl/>
        </w:rPr>
        <w:t xml:space="preserve"> לתמוך בחברת "ואש טלקנל", הידועה כ "ערוץ 9".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גובה מהם דמי מעבר?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לא גובה מהם דמי מעבר.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rtl/>
        </w:rPr>
      </w:pPr>
    </w:p>
    <w:p w:rsidR="00000000" w:rsidRDefault="00F75F36">
      <w:pPr>
        <w:bidi/>
        <w:jc w:val="both"/>
        <w:rPr>
          <w:rFonts w:cs="David"/>
          <w:rtl/>
        </w:rPr>
      </w:pPr>
      <w:r>
        <w:rPr>
          <w:rFonts w:cs="David"/>
          <w:rtl/>
        </w:rPr>
        <w:tab/>
        <w:t xml:space="preserve">למה?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אסביר לכם למה. אני, דרך אגב, מוכן לא לגבות דמי מעבר מערוץ 9. אני מקבל את הצעתך, גברתי, </w:t>
      </w:r>
      <w:r>
        <w:rPr>
          <w:rFonts w:cs="David"/>
          <w:rtl/>
        </w:rPr>
        <w:t>חברת הכנסת. רק דבר אחד תעשו לנו: תפטרו אותנו מעונשם. אנחנו מחויבים להעביר אותם. החוק קבע, לא ביקשנו להעביר אותם. כשאנחנו משלמים על תוכן זה תוכן שאנחנו בחרנו. אם אנחנו טעינו, אנחנו משלמים על הטעות הזו. אין לנו צופים. פה, מדינת ישראל הכריחה אותנו להעביר אותם</w:t>
      </w:r>
      <w:r>
        <w:rPr>
          <w:rFonts w:cs="David"/>
          <w:rtl/>
        </w:rPr>
        <w:t>. דבר שני – היא הכריחה אותנו לתת להם את ערוץ 9. ולכן משלמים. לי יש הצעה אחת: שחררו אותנו מהחובה לשדר אותם. שחררו אותנו מהחובה לשדר אותם בערוץ 9, ואנחנו לא נבקש כלום. ואם אנחנו נחליט שאכן הערוץ הזה הוא ערוץ בלתי רגיל, נחוץ לאוכלוסייה, ובלעדיו – אין לנו מנוי</w:t>
      </w:r>
      <w:r>
        <w:rPr>
          <w:rFonts w:cs="David"/>
          <w:rtl/>
        </w:rPr>
        <w:t xml:space="preserve">ים, אנחנו נקנה את התוכן מהם. אם הוא כל כך טוב? תנו לשוק החופשי לעבוד, מה איכפת לכם? אבל אתם הרי לא תעיזו לעשות, כי אתם יודעים שהערוץ הוא איננו ערוץ שיודע לעמוד בפני עצמו. יש עוד ערוצים ייעודיים - -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זה גם ההצעה שלך בעניין 2 ו – 10, אני מניח?</w:t>
      </w:r>
      <w:r>
        <w:rPr>
          <w:rFonts w:cs="David"/>
          <w:rtl/>
        </w:rPr>
        <w:t xml:space="preserve">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מבקש: אל תאיימו עלי.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rtl/>
        </w:rPr>
      </w:pPr>
    </w:p>
    <w:p w:rsidR="00000000" w:rsidRDefault="00F75F36">
      <w:pPr>
        <w:bidi/>
        <w:jc w:val="both"/>
        <w:rPr>
          <w:rFonts w:cs="David"/>
          <w:rtl/>
        </w:rPr>
      </w:pPr>
      <w:r>
        <w:rPr>
          <w:rFonts w:cs="David"/>
          <w:rtl/>
        </w:rPr>
        <w:tab/>
        <w:t xml:space="preserve">לא, אני שואל.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רק אתה יכול לאיים פה?</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כן, אתה מאיים בקול רם. אתה מאיים. אתה גם משפיל, גם אומר דברים שהלוואי שהנציגים שלו - - - אני חושבת שאם זה אפשר ללכת לבית משפט </w:t>
      </w:r>
      <w:r>
        <w:rPr>
          <w:rFonts w:cs="David"/>
          <w:rtl/>
        </w:rPr>
        <w:t xml:space="preserve">– אני בטוחה.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אגב, המשפט הזה – תשחררו אותנו מזה, כדאי לזכור אותו לדיון אחר, כשיהיה כאן דיון על הסוגיה של ה - </w:t>
      </w:r>
      <w:r>
        <w:rPr>
          <w:rFonts w:cs="David"/>
        </w:rPr>
        <w:t>DTT</w:t>
      </w:r>
      <w:r>
        <w:rPr>
          <w:rFonts w:cs="David"/>
          <w:rtl/>
        </w:rPr>
        <w:t xml:space="preserve"> אנחנו בוודאי ניזכר בו. עמדה מעניינת.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גם אז אמרנו. זו עמדה מעניינת וחד משמעית.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פניה קירשנבאום:</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אולי כדאי לפתוח </w:t>
      </w:r>
      <w:r>
        <w:rPr>
          <w:rFonts w:cs="David"/>
          <w:rtl/>
        </w:rPr>
        <w:t xml:space="preserve">לשוק החופשי ונראה מי יקנה. ואז, אולי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דרך אגב, אני בעד, רק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numPr>
          <w:ilvl w:val="0"/>
          <w:numId w:val="2"/>
        </w:numPr>
        <w:autoSpaceDE w:val="0"/>
        <w:autoSpaceDN w:val="0"/>
        <w:bidi/>
        <w:jc w:val="both"/>
        <w:rPr>
          <w:rFonts w:cs="David"/>
          <w:rtl/>
        </w:rPr>
      </w:pPr>
      <w:r>
        <w:rPr>
          <w:rFonts w:cs="David"/>
          <w:rtl/>
        </w:rPr>
        <w:t xml:space="preserve">- </w:t>
      </w:r>
    </w:p>
    <w:p w:rsidR="00000000" w:rsidRDefault="00F75F36">
      <w:pPr>
        <w:bidi/>
        <w:ind w:left="720"/>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טוב, מר אילון, בוא תתכנס לסיום.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רק אני מבקש לתת לי, באמת, לסיים את דבריי. אין לי בעיה עם ההפרעות, רק תנו לי לסיים. </w:t>
      </w:r>
    </w:p>
    <w:p w:rsidR="00000000" w:rsidRDefault="00F75F36">
      <w:pPr>
        <w:bidi/>
        <w:jc w:val="both"/>
        <w:rPr>
          <w:rFonts w:cs="David"/>
          <w:rtl/>
        </w:rPr>
      </w:pPr>
      <w:r>
        <w:rPr>
          <w:rFonts w:cs="David"/>
          <w:rtl/>
        </w:rPr>
        <w:tab/>
      </w:r>
    </w:p>
    <w:p w:rsidR="00000000" w:rsidRDefault="00F75F36">
      <w:pPr>
        <w:bidi/>
        <w:jc w:val="both"/>
        <w:rPr>
          <w:rFonts w:cs="David"/>
          <w:u w:val="single"/>
          <w:rtl/>
        </w:rPr>
      </w:pPr>
      <w:r>
        <w:rPr>
          <w:rFonts w:cs="David"/>
          <w:u w:val="single"/>
          <w:rtl/>
        </w:rPr>
        <w:t>היו</w:t>
      </w:r>
      <w:r>
        <w:rPr>
          <w:rFonts w:cs="David"/>
          <w:u w:val="single"/>
          <w:rtl/>
        </w:rPr>
        <w:t>"ר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מזכיר לך שגם אתה הפרעת לחברי הכנסת – אז  - - זכותם להפריע.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u w:val="single"/>
          <w:rtl/>
        </w:rPr>
      </w:pPr>
    </w:p>
    <w:p w:rsidR="00000000" w:rsidRDefault="00F75F36">
      <w:pPr>
        <w:bidi/>
        <w:jc w:val="both"/>
        <w:rPr>
          <w:rFonts w:cs="David"/>
          <w:rtl/>
        </w:rPr>
      </w:pPr>
      <w:r>
        <w:rPr>
          <w:rFonts w:cs="David"/>
          <w:rtl/>
        </w:rPr>
        <w:tab/>
        <w:t>אם כבר מדברים על אפליה, אז האפליה היא הפוכה. אמרתם – ערוץ 2, אמרתם ערוץ 10. ערוץ 2 ו – 10 נבחרו במכרז, שילמו כסף על המכרז הזה. הם משלמים תמלוגים - -</w:t>
      </w:r>
    </w:p>
    <w:p w:rsidR="00000000" w:rsidRDefault="00F75F36">
      <w:pPr>
        <w:bidi/>
        <w:jc w:val="both"/>
        <w:rPr>
          <w:rFonts w:cs="David"/>
          <w:rtl/>
        </w:rPr>
      </w:pPr>
      <w:r>
        <w:rPr>
          <w:rFonts w:cs="David"/>
          <w:rtl/>
        </w:rPr>
        <w:t xml:space="preserve"> </w:t>
      </w:r>
    </w:p>
    <w:p w:rsidR="00000000" w:rsidRDefault="00F75F36">
      <w:pPr>
        <w:bidi/>
        <w:jc w:val="both"/>
        <w:rPr>
          <w:rFonts w:cs="David"/>
          <w:u w:val="single"/>
          <w:rtl/>
        </w:rPr>
      </w:pPr>
      <w:r>
        <w:rPr>
          <w:rFonts w:cs="David"/>
          <w:u w:val="single"/>
          <w:rtl/>
        </w:rPr>
        <w:t>רוברט אי</w:t>
      </w:r>
      <w:r>
        <w:rPr>
          <w:rFonts w:cs="David"/>
          <w:u w:val="single"/>
          <w:rtl/>
        </w:rPr>
        <w:t>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וערוץ 9 לא נבחר במכרז?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כן, רק שהמכרז שהוא נבחר היה שהוא צריך לשלם כסף ל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numPr>
          <w:ilvl w:val="0"/>
          <w:numId w:val="3"/>
        </w:numPr>
        <w:autoSpaceDE w:val="0"/>
        <w:autoSpaceDN w:val="0"/>
        <w:bidi/>
        <w:jc w:val="both"/>
        <w:rPr>
          <w:rFonts w:cs="David"/>
          <w:rtl/>
        </w:rPr>
      </w:pPr>
      <w:r>
        <w:rPr>
          <w:rFonts w:cs="David"/>
          <w:rtl/>
        </w:rPr>
        <w:t xml:space="preserve">מה לעשות? </w:t>
      </w:r>
    </w:p>
    <w:p w:rsidR="00000000" w:rsidRDefault="00F75F36">
      <w:pPr>
        <w:numPr>
          <w:ilvl w:val="0"/>
          <w:numId w:val="3"/>
        </w:numPr>
        <w:autoSpaceDE w:val="0"/>
        <w:autoSpaceDN w:val="0"/>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אז אם הם רוצים להיות כמו ערוץ 2 ו – 10, שלא משלמים לנו כסף, ש- 1. התחרות בפרסומות תהיה לכולם, לא רק בערץ 9   2. </w:t>
      </w:r>
      <w:r>
        <w:rPr>
          <w:rFonts w:cs="David"/>
          <w:rtl/>
        </w:rPr>
        <w:t xml:space="preserve">ישלמו תמלוגים כמו כולם. </w:t>
      </w: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שישלמו גם מסים בישראל.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3. שיעמדו בחובת הפקות המקור כמו כולם   4. שחברת החדשות שלהם תהיה מפוקחת כמו חברת החדשות של 2 וכמו חברת החדשות של 10. אנחנו מדברים על ערוץ שמהיום שהוא קם, נבנה על אפליה לטובה. אך</w:t>
      </w:r>
      <w:r>
        <w:rPr>
          <w:rFonts w:cs="David"/>
          <w:rtl/>
        </w:rPr>
        <w:t xml:space="preserve"> ורק לטובה. כל עוד הוא פעל בגדר כללי המשחק שהמדינה הגדירה לו – זה היה בסדר. ככה הגדירה המדינה ערוץ ייעודי. עכשיו מבקש הערוץ הזה להקים ייצור חדש, שמצד אחד לא משלם דמי מעבר, לא פועל בכללי המשחק הרגילים, ומצד שני לא חלות עליו כל החובות שחלות על ערוצים אחרים. </w:t>
      </w:r>
      <w:r>
        <w:rPr>
          <w:rFonts w:cs="David"/>
          <w:rtl/>
        </w:rPr>
        <w:t xml:space="preserve">למה? ודרך אגב, אם ההטבה הזו כל כך טובה, למה לתת אותה לחברה אחת? תצאו במכרז. תציעו מבנה חדש של ערוץ דובר שפה רוסית, למה החבורה הזו, שנכשלה בלהקים עסק כלכלי, למה החבורה הזו תקבל את הטבה? תציעו לכל האוכלוסייה הרוסית שיקבלו את ההטבה הזו ונראה מי ייקח אותה.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w:t>
      </w:r>
      <w:r>
        <w:rPr>
          <w:rFonts w:cs="David"/>
          <w:u w:val="single"/>
          <w:rtl/>
        </w:rPr>
        <w:t>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r>
      <w:r>
        <w:rPr>
          <w:rFonts w:cs="David"/>
        </w:rPr>
        <w:t>YES</w:t>
      </w:r>
      <w:r>
        <w:rPr>
          <w:rFonts w:cs="David"/>
          <w:rtl/>
        </w:rPr>
        <w:t xml:space="preserve"> הצליחה? היא בא לבקש פה הטבות כל הזמן – היא הצליחה? מה זה הדו פרצופיות הזו? </w:t>
      </w: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יודע שדבריי לא נעימים לאוזן -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לא, הם נעימים, אבל אתה יודע – אתה גם רוצה לבוא ולבקש פה הטבות, כי אתה הצלחת. אתה רווחי, הכל א</w:t>
      </w:r>
      <w:r>
        <w:rPr>
          <w:rFonts w:cs="David"/>
          <w:rtl/>
        </w:rPr>
        <w:t xml:space="preserve">צלך בסדר, וכל האחרים נכשלו.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רק רוצה לסיים – את כל הדברים האלה הייתי אומר אם לא הייתי מנכ"ל </w:t>
      </w:r>
      <w:r>
        <w:rPr>
          <w:rFonts w:cs="David"/>
        </w:rPr>
        <w:t>YES</w:t>
      </w:r>
      <w:r>
        <w:rPr>
          <w:rFonts w:cs="David"/>
          <w:rtl/>
        </w:rPr>
        <w:t xml:space="preserve">, אבל אני מנכ"ל </w:t>
      </w:r>
      <w:r>
        <w:rPr>
          <w:rFonts w:cs="David"/>
        </w:rPr>
        <w:t>YES</w:t>
      </w:r>
      <w:r>
        <w:rPr>
          <w:rFonts w:cs="David"/>
          <w:rtl/>
        </w:rPr>
        <w:t xml:space="preserve"> ואני מנהל עסק כלכלי. מה שאתם מבקשים פה, רבותיי, זה שבמקום שמדינת ישראל, אם היא חושבת, ו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אתה לא מדינת</w:t>
      </w:r>
      <w:r>
        <w:rPr>
          <w:rFonts w:cs="David"/>
          <w:rtl/>
        </w:rPr>
        <w:t xml:space="preserve"> ישראל.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אני בוודאי לא, אבל אתם כנראה מדינת ישראל ואתם חושבים שצריך לתמוך  -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לא כנראה.  - - ריבון, ואת הקול של החתולים השמנים אנחנו לא צריכים לשמוע כאן.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רון אילון:</w:t>
      </w:r>
    </w:p>
    <w:p w:rsidR="00000000" w:rsidRDefault="00F75F36">
      <w:pPr>
        <w:bidi/>
        <w:jc w:val="both"/>
        <w:rPr>
          <w:rFonts w:cs="David"/>
          <w:rtl/>
        </w:rPr>
      </w:pPr>
    </w:p>
    <w:p w:rsidR="00000000" w:rsidRDefault="00F75F36">
      <w:pPr>
        <w:bidi/>
        <w:jc w:val="both"/>
        <w:rPr>
          <w:rFonts w:cs="David"/>
          <w:rtl/>
        </w:rPr>
      </w:pPr>
      <w:r>
        <w:rPr>
          <w:rFonts w:cs="David"/>
          <w:rtl/>
        </w:rPr>
        <w:tab/>
        <w:t>אז רבותיי. אנא שלמו, כמה שזה עולה. תעבירו הצעת חו</w:t>
      </w:r>
      <w:r>
        <w:rPr>
          <w:rFonts w:cs="David"/>
          <w:rtl/>
        </w:rPr>
        <w:t xml:space="preserve">ק שמסבסדים ערוצים ייעודיים, לא על חשבון </w:t>
      </w:r>
      <w:r>
        <w:rPr>
          <w:rFonts w:cs="David"/>
        </w:rPr>
        <w:t xml:space="preserve">YES </w:t>
      </w:r>
      <w:r>
        <w:rPr>
          <w:rFonts w:cs="David"/>
          <w:rtl/>
        </w:rPr>
        <w:t xml:space="preserve">ו – </w:t>
      </w:r>
      <w:r>
        <w:rPr>
          <w:rFonts w:cs="David"/>
        </w:rPr>
        <w:t xml:space="preserve">HOT </w:t>
      </w:r>
      <w:r>
        <w:rPr>
          <w:rFonts w:cs="David"/>
          <w:rtl/>
        </w:rPr>
        <w:t xml:space="preserve">ולא על חשבון אף אחד. תעבירו הצעת חוק כזו ונשדר אותם בשמחה.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אני מתחברת למילה "עדינה" שאתה השתמשת בה בציניות כי אני לא יכולה במקום הזה להגיד מילה אחרת, אז אני אגיד שהדיון הוא ציני, אבל</w:t>
      </w:r>
      <w:r>
        <w:rPr>
          <w:rFonts w:cs="David"/>
          <w:rtl/>
        </w:rPr>
        <w:t xml:space="preserve"> יש כאן כמה עובדות שצריכות להיות על השולחן, כי חוזר כל פעם השימוש בציבור הרוסי. הציבור הרוסי אין בינו ובין הדיון הזה דבר ועניין.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את פוסקת. מי את?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רוצה לדבר על עובדות.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rtl/>
        </w:rPr>
      </w:pPr>
    </w:p>
    <w:p w:rsidR="00000000" w:rsidRDefault="00F75F36">
      <w:pPr>
        <w:bidi/>
        <w:jc w:val="both"/>
        <w:rPr>
          <w:rFonts w:cs="David"/>
          <w:rtl/>
        </w:rPr>
      </w:pPr>
      <w:r>
        <w:rPr>
          <w:rFonts w:cs="David"/>
          <w:rtl/>
        </w:rPr>
        <w:tab/>
        <w:t>אלה לא עובדות. את לא</w:t>
      </w:r>
      <w:r>
        <w:rPr>
          <w:rFonts w:cs="David"/>
          <w:rtl/>
        </w:rPr>
        <w:t xml:space="preserve"> מבינה כלום, לצערי הרב.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הערוץ הזה משודר בחבילת הבסיס. 100 אחוז מהצופים הרוסים מקבלים אותו ללא תמורה נוספת. החוק הזה אם הוא יעבור, לא יגיע אליהם, לא רלבנטי להם, לא נוגע לכיסם. הוא  גם לא נוגע לערוץ המוזיקה. לא במקרה הם לא נמצאים פה. הם</w:t>
      </w:r>
      <w:r>
        <w:rPr>
          <w:rFonts w:cs="David"/>
          <w:rtl/>
        </w:rPr>
        <w:t xml:space="preserve"> הגיעו אתנו להסכם שהונח אתמול בבית המשפט. הוא חתום, הוא סגור, הוא משולם. הם לא ערוץ שמרוויח יותר מערוץ 9. הם נבנו בדיוק באותו מתווה חוקי, ולכן, שיהיה ברור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מה עם הציבור ששומע ערוץ המוזיקה?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החוזה, אגב, לא מפריע לש</w:t>
      </w:r>
      <w:r>
        <w:rPr>
          <w:rFonts w:cs="David"/>
          <w:rtl/>
        </w:rPr>
        <w:t xml:space="preserve">מוע. יש חוזה - - יש שידור, השידור ממשיך. אגב, השידור המשיך גם 9 שנים כשלא שילמו. אנחנו מעולם לא מנענו את השידור גם כשלא שילמו לנו. השידור מתנהל גם עם חברות שלא משלמות לנו. זו ההגינות שלנו. </w:t>
      </w:r>
    </w:p>
    <w:p w:rsidR="00000000" w:rsidRDefault="00F75F36">
      <w:pPr>
        <w:bidi/>
        <w:jc w:val="both"/>
        <w:rPr>
          <w:rFonts w:cs="David"/>
          <w:rtl/>
        </w:rPr>
      </w:pPr>
    </w:p>
    <w:p w:rsidR="00000000" w:rsidRDefault="00F75F36">
      <w:pPr>
        <w:bidi/>
        <w:jc w:val="both"/>
        <w:rPr>
          <w:rFonts w:cs="David"/>
          <w:rtl/>
        </w:rPr>
      </w:pPr>
      <w:r>
        <w:rPr>
          <w:rFonts w:cs="David"/>
          <w:rtl/>
        </w:rPr>
        <w:tab/>
        <w:t>אני רק מבקשת לחדד: ערוץ 24 לא נמצא פה כי זה לא מעניינו, ולכן תדע</w:t>
      </w:r>
      <w:r>
        <w:rPr>
          <w:rFonts w:cs="David"/>
          <w:rtl/>
        </w:rPr>
        <w:t xml:space="preserve">ו שאתם עושים חקיקה - היא נקראת "חקיקה פרטית" בז'רגון של הכנסת אבל היא גם פרטית במובן של לחוקק חוק שמיועד לאדם מסוים.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יורם מוקדי:</w:t>
      </w:r>
    </w:p>
    <w:p w:rsidR="00000000" w:rsidRDefault="00F75F36">
      <w:pPr>
        <w:bidi/>
        <w:jc w:val="both"/>
        <w:rPr>
          <w:rFonts w:cs="David"/>
          <w:u w:val="single"/>
          <w:rtl/>
        </w:rPr>
      </w:pPr>
    </w:p>
    <w:p w:rsidR="00000000" w:rsidRDefault="00F75F36">
      <w:pPr>
        <w:bidi/>
        <w:jc w:val="both"/>
        <w:rPr>
          <w:rFonts w:cs="David"/>
          <w:rtl/>
        </w:rPr>
      </w:pPr>
      <w:r>
        <w:rPr>
          <w:rFonts w:cs="David"/>
          <w:rtl/>
        </w:rPr>
        <w:tab/>
        <w:t>אדוני, יושב ראש הוועדה המשותפת, תודה רבה על רשות הדיבור. קודם כל – גילוי נאות: כשהייתי צעיר והייתי בשירות המדינה אז כתבתי א</w:t>
      </w:r>
      <w:r>
        <w:rPr>
          <w:rFonts w:cs="David"/>
          <w:rtl/>
        </w:rPr>
        <w:t xml:space="preserve">ת המכרז לערוץ הייעודי בשפה הרוסית, ואני מאד גאה בזה שיצא ערוץ ייעודי בשפה הרוסית. גם כתבתי מכרז לערוץ המוזיקה וגם הוא קיים. פורסמו 3 מכרזים נוספים- אחד לערוץ חדשות, אחד לערוץ מורשת ואחד – לערוץ ערבית. וכולם נכשלו. </w:t>
      </w:r>
    </w:p>
    <w:p w:rsidR="00000000" w:rsidRDefault="00F75F36">
      <w:pPr>
        <w:bidi/>
        <w:jc w:val="both"/>
        <w:rPr>
          <w:rFonts w:cs="David"/>
          <w:rtl/>
        </w:rPr>
      </w:pPr>
    </w:p>
    <w:p w:rsidR="00000000" w:rsidRDefault="00F75F36">
      <w:pPr>
        <w:bidi/>
        <w:jc w:val="both"/>
        <w:rPr>
          <w:rFonts w:cs="David"/>
          <w:rtl/>
        </w:rPr>
      </w:pPr>
      <w:r>
        <w:rPr>
          <w:rFonts w:cs="David"/>
          <w:rtl/>
        </w:rPr>
        <w:tab/>
        <w:t>אני אציג את עצמי – אני סמנכ"ל תוכן ורגו</w:t>
      </w:r>
      <w:r>
        <w:rPr>
          <w:rFonts w:cs="David"/>
          <w:rtl/>
        </w:rPr>
        <w:t xml:space="preserve">לציה בחברת </w:t>
      </w:r>
      <w:r>
        <w:rPr>
          <w:rFonts w:cs="David"/>
        </w:rPr>
        <w:t>HOT</w:t>
      </w:r>
      <w:r>
        <w:rPr>
          <w:rFonts w:cs="David"/>
          <w:rtl/>
        </w:rPr>
        <w:t>, ובעברי הייתי מנכ"ל מנהלת הסדרת השידורים וגם יושב ראש מועצת הכבלים, המועצה לשידורי כבלים ולווין. 3 ערוצים פורסמו ונכשלו כי לא היה מי שבא לקחת אותם – גם ערוץ בערבית, ואפשר להגיד רק לזכותה של המועצה, לרבות יושב ראש המועצה הנוכחי, שעושים כל מאמ</w:t>
      </w:r>
      <w:r>
        <w:rPr>
          <w:rFonts w:cs="David"/>
          <w:rtl/>
        </w:rPr>
        <w:t xml:space="preserve">ץ כדי שגם ייצא ערוץ ייעודי בשפה הערבית. </w:t>
      </w:r>
    </w:p>
    <w:p w:rsidR="00000000" w:rsidRDefault="00F75F36">
      <w:pPr>
        <w:bidi/>
        <w:jc w:val="both"/>
        <w:rPr>
          <w:rFonts w:cs="David"/>
          <w:rtl/>
        </w:rPr>
      </w:pPr>
    </w:p>
    <w:p w:rsidR="00000000" w:rsidRDefault="00F75F36">
      <w:pPr>
        <w:bidi/>
        <w:jc w:val="both"/>
        <w:rPr>
          <w:rFonts w:cs="David"/>
          <w:rtl/>
        </w:rPr>
      </w:pPr>
      <w:r>
        <w:rPr>
          <w:rFonts w:cs="David"/>
          <w:rtl/>
        </w:rPr>
        <w:tab/>
        <w:t xml:space="preserve">בהצגת החוק נאמר שבעצם מקורו בזה שלא הגיעו להסכמות בנושא דמי המעבר של הערוצים הייעודיים.  אני רק רוצה לספר לחברי הוועדה שחברת </w:t>
      </w:r>
      <w:r>
        <w:rPr>
          <w:rFonts w:cs="David"/>
        </w:rPr>
        <w:t>HOT</w:t>
      </w:r>
      <w:r>
        <w:rPr>
          <w:rFonts w:cs="David"/>
          <w:rtl/>
        </w:rPr>
        <w:t xml:space="preserve"> חתמה כבר לפני שנים רבות על הסכם – גם עם ערוץ 9 וגם עם ערוץ 24, ערוץ המוזיקה, לגבי דמ</w:t>
      </w:r>
      <w:r>
        <w:rPr>
          <w:rFonts w:cs="David"/>
          <w:rtl/>
        </w:rPr>
        <w:t xml:space="preserve">י מעבר. אין סכסוך, אין מחלוקת, אין שום דבר. יש הסכם כתוב, יש אפילו התחייבות של הצדדים של בכלל לא לקדם הצעות חוק בנושא הזה, אז אני בטוח שאם תינתן רשות דיבור לערוץ 9 הוא בוודאי גם יתנגד, כפי שהוא התחייב בהסכם.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קריאות:</w:t>
      </w:r>
    </w:p>
    <w:p w:rsidR="00000000" w:rsidRDefault="00F75F36">
      <w:pPr>
        <w:bidi/>
        <w:jc w:val="both"/>
        <w:rPr>
          <w:rFonts w:cs="David"/>
          <w:rtl/>
        </w:rPr>
      </w:pPr>
    </w:p>
    <w:p w:rsidR="00000000" w:rsidRDefault="00F75F36">
      <w:pPr>
        <w:bidi/>
        <w:jc w:val="both"/>
        <w:rPr>
          <w:rFonts w:cs="David"/>
          <w:rtl/>
        </w:rPr>
      </w:pPr>
      <w:r>
        <w:rPr>
          <w:rFonts w:cs="David"/>
          <w:rtl/>
        </w:rPr>
        <w:tab/>
        <w:t>-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יורם מוקדי:</w:t>
      </w:r>
    </w:p>
    <w:p w:rsidR="00000000" w:rsidRDefault="00F75F36">
      <w:pPr>
        <w:bidi/>
        <w:jc w:val="both"/>
        <w:rPr>
          <w:rFonts w:cs="David"/>
          <w:rtl/>
        </w:rPr>
      </w:pPr>
    </w:p>
    <w:p w:rsidR="00000000" w:rsidRDefault="00F75F36">
      <w:pPr>
        <w:bidi/>
        <w:jc w:val="both"/>
        <w:rPr>
          <w:rFonts w:cs="David"/>
          <w:rtl/>
        </w:rPr>
      </w:pPr>
      <w:r>
        <w:rPr>
          <w:rFonts w:cs="David"/>
          <w:rtl/>
        </w:rPr>
        <w:tab/>
        <w:t>החוק הנוכחי בנ</w:t>
      </w:r>
      <w:r>
        <w:rPr>
          <w:rFonts w:cs="David"/>
          <w:rtl/>
        </w:rPr>
        <w:t>וי על זה שלוקחים שישית מקיבולת הכבלים ומפקיעים אותה לטובת ה - -. כך בנוי החוק הזה. במסגרת ההפקעה הזו המדינה יכלה להחליט שהיא מפקיעה שישית מקיבולת הכבלים לבעלי רישיונות שונים והמדינה תממן את ההפקעה הזו, והיא החליטה להשית את עלות ההפקעה הזו על הגורמים שיעברו</w:t>
      </w:r>
      <w:r>
        <w:rPr>
          <w:rFonts w:cs="David"/>
          <w:rtl/>
        </w:rPr>
        <w:t>, וקבעה הסדר שאומר שערוץ - - ייעודי ישלם דמי מעבר, הוא ינהל משא ומתן עם הכבלים ובהיעדר הסכמה יקבע שר התקשורת את דמי המעבר. מה שקרה הוא שאחרי שעלו ערוץ 9 ו-24 לאוויר, לקח הרבה זמן להגיע להסכמה הזו. היה משא ומתן מסחרי מאד מאד לא פשוט. כמובן שכל צד רצה להיטיב</w:t>
      </w:r>
      <w:r>
        <w:rPr>
          <w:rFonts w:cs="David"/>
          <w:rtl/>
        </w:rPr>
        <w:t xml:space="preserve"> את מצבו, ובלחץ הרגולטורים של אז, לחץ כבד מאד על הצדדים להגיע לפשרה, בעיקר על הכבלים, הגיעו לפשרה הזו. כך שיש הסכם על דמי המעבר ולכן הצעת חוק, ככל שהיא נוגעת לכבלים, לא רלבנטית. יש שני ערוצים ייעודיים היום באוויר – לשניהם יש הסכם, הם מרוצים, לא שמעתי תלונו</w:t>
      </w:r>
      <w:r>
        <w:rPr>
          <w:rFonts w:cs="David"/>
          <w:rtl/>
        </w:rPr>
        <w:t>ת שלהם על דמי המעבר, הם עומדים בהסכם, והכל בסדר, מבחינתי. אם הכנסת חושבת שבכל זאת היא רוצה להשית את התשלום הזה על המדינה אז היא תקיים דיון על זה שהמדינה תממן את הדבר הזה. אבל אנחנו במצב שבו אנחנו עומדים במילתנו, אנחנו מקיימים את ההסכם הזה, ואני לא מבין למה</w:t>
      </w:r>
      <w:r>
        <w:rPr>
          <w:rFonts w:cs="David"/>
          <w:rtl/>
        </w:rPr>
        <w:t xml:space="preserve"> אני נמצא בדיון הזה. </w:t>
      </w:r>
    </w:p>
    <w:p w:rsidR="00000000" w:rsidRDefault="00F75F36">
      <w:pPr>
        <w:bidi/>
        <w:jc w:val="both"/>
        <w:rPr>
          <w:rFonts w:cs="David"/>
          <w:rtl/>
        </w:rPr>
      </w:pPr>
      <w:r>
        <w:rPr>
          <w:rFonts w:cs="David"/>
          <w:rtl/>
        </w:rPr>
        <w:t xml:space="preserve">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רובינשטיין:</w:t>
      </w:r>
      <w:r>
        <w:rPr>
          <w:rFonts w:cs="David"/>
          <w:u w:val="single"/>
          <w:rtl/>
        </w:rPr>
        <w:tab/>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שלוש נקודות בהמשך לדברים שאמרה דנה נויפלד ממשרד המשפטים. אנחנו מצטרפים לדברים שאמרה בכל פה. אני אגיד את הנקודה שהיא בעניי מאד משמעותית. אולי היא לא תהיה מאד רלבנטית לדיון אבל הצעת החוק הזו סותרת את עקרונות היסוד </w:t>
      </w:r>
      <w:r>
        <w:rPr>
          <w:rFonts w:cs="David"/>
          <w:rtl/>
        </w:rPr>
        <w:t>שעליהם מבוססת החקיקה של דיני התקשורת. יש כאן קניין פרטי עם אלמנטים ציבוריים, אבל בכל מקום שבו אנחנו באים וכופים יש איזושהי הצדקה לשלם – אלא אם יש טעמים מאד מאד ייחודיים. במקום הזה אנחנו נמצאים בסיטואציה שבה ערוץ 9 – וצריך לשים את הדברים על השולחן, כי הם כב</w:t>
      </w:r>
      <w:r>
        <w:rPr>
          <w:rFonts w:cs="David"/>
          <w:rtl/>
        </w:rPr>
        <w:t xml:space="preserve">ר הושמו על ידיכם – ערוץ 9 זה הערוץ שבו אנו דנים – הוא הערוץ שבגינו מובאת החקיקה הזו. הדברים הועלו כאן גם על ידי חברי הכנסת. במקום הזה שאנחנו מדברים על חקיקה ייעודית – במובן הרע של המילה. חקיקה ייעודית, ספציפית, שבאה לתת הטבה לערוץ מסוים, תוך פגיעה בשוויון </w:t>
      </w:r>
      <w:r>
        <w:rPr>
          <w:rFonts w:cs="David"/>
          <w:rtl/>
        </w:rPr>
        <w:t xml:space="preserve">וגורמים אחרים, וצריך להגיד את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איפה היית בערוץ 10 כשנתת להם הטבות? איפה היה המשרד שלכם כשהיה ערוץ 10? איזו חוצפה זו?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אחרי שאני אסיים אני אשמח לענות לכל שאלה.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מרינה סולודקין:</w:t>
      </w:r>
    </w:p>
    <w:p w:rsidR="00000000" w:rsidRDefault="00F75F36">
      <w:pPr>
        <w:bidi/>
        <w:jc w:val="both"/>
        <w:rPr>
          <w:rFonts w:cs="David"/>
          <w:u w:val="single"/>
          <w:rtl/>
        </w:rPr>
      </w:pPr>
    </w:p>
    <w:p w:rsidR="00000000" w:rsidRDefault="00F75F36">
      <w:pPr>
        <w:bidi/>
        <w:jc w:val="both"/>
        <w:rPr>
          <w:rFonts w:cs="David"/>
          <w:rtl/>
        </w:rPr>
      </w:pPr>
      <w:r>
        <w:rPr>
          <w:rFonts w:cs="David"/>
          <w:rtl/>
        </w:rPr>
        <w:tab/>
        <w:t>קודם כל – את לא יכולה. תמיד השאלה</w:t>
      </w:r>
      <w:r>
        <w:rPr>
          <w:rFonts w:cs="David"/>
          <w:rtl/>
        </w:rPr>
        <w:t xml:space="preserve"> - - 2010. למה לא.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אבקש את הגנת היו"ר.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rtl/>
        </w:rPr>
      </w:pPr>
    </w:p>
    <w:p w:rsidR="00000000" w:rsidRDefault="00F75F36">
      <w:pPr>
        <w:bidi/>
        <w:jc w:val="both"/>
        <w:rPr>
          <w:rFonts w:cs="David"/>
          <w:rtl/>
        </w:rPr>
      </w:pPr>
      <w:r>
        <w:rPr>
          <w:rFonts w:cs="David"/>
          <w:rtl/>
        </w:rPr>
        <w:tab/>
        <w:t xml:space="preserve">אם תרצו תוכלו לשאול שאלות אחר כך.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בשמחה אענה על כל שאלה לאחר שאסיים את הדברים שלי. </w:t>
      </w:r>
    </w:p>
    <w:p w:rsidR="00000000" w:rsidRDefault="00F75F36">
      <w:pPr>
        <w:bidi/>
        <w:jc w:val="both"/>
        <w:rPr>
          <w:rFonts w:cs="David"/>
          <w:rtl/>
        </w:rPr>
      </w:pPr>
    </w:p>
    <w:p w:rsidR="00000000" w:rsidRDefault="00F75F36">
      <w:pPr>
        <w:bidi/>
        <w:jc w:val="both"/>
        <w:rPr>
          <w:rFonts w:cs="David"/>
          <w:rtl/>
        </w:rPr>
      </w:pPr>
      <w:r>
        <w:rPr>
          <w:rFonts w:cs="David"/>
          <w:rtl/>
        </w:rPr>
        <w:tab/>
        <w:t>למעט העובדה שיש כאן בעל רשיון שיש לו</w:t>
      </w:r>
      <w:r>
        <w:rPr>
          <w:rFonts w:cs="David"/>
          <w:rtl/>
        </w:rPr>
        <w:t xml:space="preserve"> תשתית, שהתשתית הזו לא סתם נולדה- לא ביום אחד היא נמצאה באדמה, ותשתית הלוויין בשמיים. להעביר ערוץ עולה כסף. אם אנחנו כופים אנחנו חושבים שבגין זה צריך להיות תשלום. ואגב, עמדת הממשלה היא שגם ערוץ 1, 2, ו – 10 צריכים לשלם. ולכן, הצעת החוק הממשלתית שניצבת היום</w:t>
      </w:r>
      <w:r>
        <w:rPr>
          <w:rFonts w:cs="David"/>
          <w:rtl/>
        </w:rPr>
        <w:t xml:space="preserve"> בפני ועדת הכלכלה בה מובעת עמדת הממשלה לפיה צריך להיות תשלום על ידי כל הערוצים. במובן הזה כמובן שלא יהיה היגיון ללכת ולפטור פה ערוצים ספציפיים. </w:t>
      </w:r>
    </w:p>
    <w:p w:rsidR="00000000" w:rsidRDefault="00F75F36">
      <w:pPr>
        <w:bidi/>
        <w:jc w:val="both"/>
        <w:rPr>
          <w:rFonts w:cs="David"/>
          <w:rtl/>
        </w:rPr>
      </w:pPr>
    </w:p>
    <w:p w:rsidR="00000000" w:rsidRDefault="00F75F36">
      <w:pPr>
        <w:bidi/>
        <w:jc w:val="both"/>
        <w:rPr>
          <w:rFonts w:cs="David"/>
          <w:rtl/>
        </w:rPr>
      </w:pPr>
      <w:r>
        <w:rPr>
          <w:rFonts w:cs="David"/>
          <w:rtl/>
        </w:rPr>
        <w:tab/>
        <w:t>אני רוצה לומר שמה שנעשה כאן, בדיון הזה, לא עולה בקנה אחד עם מה שהוועדה הזו עשתה לפני שבוע, בראשותך. הוועדה כא</w:t>
      </w:r>
      <w:r>
        <w:rPr>
          <w:rFonts w:cs="David"/>
          <w:rtl/>
        </w:rPr>
        <w:t>ן החליטה שהנושאים כולם כרוכים אחד בשני – נושא החבילה הצרה, נושא הפרסום, נושא התשלומים של ערוצים ייעודיים, ונושאים של ההטבות הרגולטוריות והמגבלות הרגולטוריות. לא יכול להיות ולא ניתן יהיה לשלוף אבן אחת מתוך אותו מכלול בשביל לתת הטבה מסוימת לערוץ מסוים. זאת א</w:t>
      </w:r>
      <w:r>
        <w:rPr>
          <w:rFonts w:cs="David"/>
          <w:rtl/>
        </w:rPr>
        <w:t xml:space="preserve">ומרת, אי אפשר יהיה ביד אחת להצביע על הצעת החוק הזו וביד השניה להמשיך בדיון שהתקיים כאן בוועדת הכלכלה, בהרכבה כוועדת כלכלה, על אותו מכלול – שאדוני ישב כאן בשבוע שבעבר והסביר באופן מאד מפורט- אנחנו, כמובן, מקבלים את העמדה הזו – למה נקודה אחת לא יכולה להיבחן </w:t>
      </w:r>
      <w:r>
        <w:rPr>
          <w:rFonts w:cs="David"/>
          <w:rtl/>
        </w:rPr>
        <w:t xml:space="preserve">ולא הנקודה האחרת. לכן, בעינינו הדברים אינם עולים בקנה אחד. </w:t>
      </w:r>
    </w:p>
    <w:p w:rsidR="00000000" w:rsidRDefault="00F75F36">
      <w:pPr>
        <w:bidi/>
        <w:jc w:val="both"/>
        <w:rPr>
          <w:rFonts w:cs="David"/>
          <w:rtl/>
        </w:rPr>
      </w:pPr>
    </w:p>
    <w:p w:rsidR="00000000" w:rsidRDefault="00F75F36">
      <w:pPr>
        <w:bidi/>
        <w:jc w:val="both"/>
        <w:rPr>
          <w:rFonts w:cs="David"/>
          <w:rtl/>
        </w:rPr>
      </w:pPr>
      <w:r>
        <w:rPr>
          <w:rFonts w:cs="David"/>
          <w:rtl/>
        </w:rPr>
        <w:tab/>
        <w:t>הנקודה האחרונה שאני רוצה להעלות – אם סבורים חברי הכנסת שכל ערוץ שהוא ערוץ ייעודי או ערוץ שמיועד לאוכלוסייה מסוימת, יש לגביו איזשהו כשל שוק מסוים, צריך לסייע לו, לא רק בדרך של פרסום אלא גם בדרך ש</w:t>
      </w:r>
      <w:r>
        <w:rPr>
          <w:rFonts w:cs="David"/>
          <w:rtl/>
        </w:rPr>
        <w:t xml:space="preserve">ל מתן פטור. אנחנו מציעים שיינתן פרסום גם לכל ערוץ מקביל באותם נושאים. כך, למשל, אם יש ערוץ רוסי שמשודר על ידי גורמים אחרים – מפיקים עצמאיים, הטלוויזיה הרב ערוצית – הם יקבלו ממחר בבוקר פרסום. אם יש ערוץ מוזיקה שמשודר על ידי חברת </w:t>
      </w:r>
      <w:r>
        <w:rPr>
          <w:rFonts w:cs="David"/>
        </w:rPr>
        <w:t>HOT</w:t>
      </w:r>
      <w:r>
        <w:rPr>
          <w:rFonts w:cs="David"/>
          <w:rtl/>
        </w:rPr>
        <w:t xml:space="preserve"> או על ידי חברת </w:t>
      </w:r>
      <w:r>
        <w:rPr>
          <w:rFonts w:cs="David"/>
        </w:rPr>
        <w:t>YES</w:t>
      </w:r>
      <w:r>
        <w:rPr>
          <w:rFonts w:cs="David"/>
          <w:rtl/>
        </w:rPr>
        <w:t xml:space="preserve"> – מחר</w:t>
      </w:r>
      <w:r>
        <w:rPr>
          <w:rFonts w:cs="David"/>
          <w:rtl/>
        </w:rPr>
        <w:t xml:space="preserve"> בבוקר יקבלו פרסום. אם אנחנו רוצים לסייע לסוג האוכלוסייה ולא לסוג הערוץ המסוים, אנחנו צריכים לתת את ההטבה הזו של פרסום ממחר בבוקר.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לאה ורון:</w:t>
      </w:r>
    </w:p>
    <w:p w:rsidR="00000000" w:rsidRDefault="00F75F36">
      <w:pPr>
        <w:bidi/>
        <w:jc w:val="both"/>
        <w:rPr>
          <w:rFonts w:cs="David"/>
          <w:rtl/>
        </w:rPr>
      </w:pPr>
    </w:p>
    <w:p w:rsidR="00000000" w:rsidRDefault="00F75F36">
      <w:pPr>
        <w:bidi/>
        <w:jc w:val="both"/>
        <w:rPr>
          <w:rFonts w:cs="David"/>
          <w:rtl/>
        </w:rPr>
      </w:pPr>
      <w:r>
        <w:rPr>
          <w:rFonts w:cs="David"/>
          <w:rtl/>
        </w:rPr>
        <w:tab/>
        <w:t xml:space="preserve">הם יקבלו הטבה לשדר פרסומות.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ניצן חן:</w:t>
      </w:r>
    </w:p>
    <w:p w:rsidR="00000000" w:rsidRDefault="00F75F36">
      <w:pPr>
        <w:bidi/>
        <w:jc w:val="both"/>
        <w:rPr>
          <w:rFonts w:cs="David"/>
          <w:rtl/>
        </w:rPr>
      </w:pPr>
    </w:p>
    <w:p w:rsidR="00000000" w:rsidRDefault="00F75F36">
      <w:pPr>
        <w:bidi/>
        <w:jc w:val="both"/>
        <w:rPr>
          <w:rFonts w:cs="David"/>
          <w:rtl/>
        </w:rPr>
      </w:pPr>
      <w:r>
        <w:rPr>
          <w:rFonts w:cs="David"/>
          <w:rtl/>
        </w:rPr>
        <w:tab/>
        <w:t>אני רוצה לחזור חזרה לסוף שנות ה- 90. הממשלה יזמה , בגלל שהיא הגיעה למס</w:t>
      </w:r>
      <w:r>
        <w:rPr>
          <w:rFonts w:cs="David"/>
          <w:rtl/>
        </w:rPr>
        <w:t>קנה שיש צרכים חברתיים שהערוץ הפתוח, המסחרי, לא נותן מענה, ויזמה להקים חמישה ערוצים ייעודיים. נכון שרק שניים קמו בעיקר בגלל מודל עסקי ובעיות של התכנות כלכלית. כל עוד נקודת ההנחה היא שיש כשל שוק וה- 5 נושאים הללו, ששניים הצלחנו, ושלושה אני עוד לא חושב שנצליח</w:t>
      </w:r>
      <w:r>
        <w:rPr>
          <w:rFonts w:cs="David"/>
          <w:rtl/>
        </w:rPr>
        <w:t xml:space="preserve"> – אלה ערוצים ייעודיים שהוטלו עליהם חיובים רגולטוריים למכביר, והם נתונים תחת פיקוח מתמיד וקפדני של מועצת הכבלים והלוויין.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אילטוב:</w:t>
      </w:r>
    </w:p>
    <w:p w:rsidR="00000000" w:rsidRDefault="00F75F36">
      <w:pPr>
        <w:bidi/>
        <w:jc w:val="both"/>
        <w:rPr>
          <w:rFonts w:cs="David"/>
          <w:u w:val="single"/>
          <w:rtl/>
        </w:rPr>
      </w:pPr>
    </w:p>
    <w:p w:rsidR="00000000" w:rsidRDefault="00F75F36">
      <w:pPr>
        <w:bidi/>
        <w:jc w:val="both"/>
        <w:rPr>
          <w:rFonts w:cs="David"/>
          <w:rtl/>
        </w:rPr>
      </w:pPr>
      <w:r>
        <w:rPr>
          <w:rFonts w:cs="David"/>
          <w:rtl/>
        </w:rPr>
        <w:tab/>
        <w:t>יש טענה ש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ניצן חן:</w:t>
      </w:r>
    </w:p>
    <w:p w:rsidR="00000000" w:rsidRDefault="00F75F36">
      <w:pPr>
        <w:bidi/>
        <w:jc w:val="both"/>
        <w:rPr>
          <w:rFonts w:cs="David"/>
          <w:rtl/>
        </w:rPr>
      </w:pPr>
    </w:p>
    <w:p w:rsidR="00000000" w:rsidRDefault="00F75F36">
      <w:pPr>
        <w:bidi/>
        <w:jc w:val="both"/>
        <w:rPr>
          <w:rFonts w:cs="David"/>
          <w:rtl/>
        </w:rPr>
      </w:pPr>
      <w:r>
        <w:rPr>
          <w:rFonts w:cs="David"/>
          <w:rtl/>
        </w:rPr>
        <w:tab/>
        <w:t>מודל הפרסום – המדינה החליטה שיש צורך חברתי לערוצים האלה, ובגין זה היא גם נתנה להם - מונופו</w:t>
      </w:r>
      <w:r>
        <w:rPr>
          <w:rFonts w:cs="David"/>
          <w:rtl/>
        </w:rPr>
        <w:t>ל בפרסום. כי שאר הערוצים בכבלים ובלווין – אין להם פרסום, ולחמישה האלה – יש. חבל שחבר הכנסת טיבי לא נמצא כאן, אבל אני באמת חושב שאנחנו נעשה כל מאמץ ונמצא טייקונים, ואני לא יודע מה הם תנאי הסף להיות טייקון – אבל יש בהחלט סוללה נכבדה של אנשים, גם יהודים וגם ע</w:t>
      </w:r>
      <w:r>
        <w:rPr>
          <w:rFonts w:cs="David"/>
          <w:rtl/>
        </w:rPr>
        <w:t xml:space="preserve">רבים שמוכנים להיכנס להרפתקה הזו, ושיהיה ערוץ ערבי מסחרי. </w:t>
      </w:r>
    </w:p>
    <w:p w:rsidR="00000000" w:rsidRDefault="00F75F36">
      <w:pPr>
        <w:bidi/>
        <w:jc w:val="both"/>
        <w:rPr>
          <w:rFonts w:cs="David"/>
          <w:rtl/>
        </w:rPr>
      </w:pPr>
    </w:p>
    <w:p w:rsidR="00000000" w:rsidRDefault="00F75F36">
      <w:pPr>
        <w:bidi/>
        <w:jc w:val="both"/>
        <w:rPr>
          <w:rFonts w:cs="David"/>
          <w:rtl/>
        </w:rPr>
      </w:pPr>
      <w:r>
        <w:rPr>
          <w:rFonts w:cs="David"/>
          <w:rtl/>
        </w:rPr>
        <w:tab/>
        <w:t xml:space="preserve">מועצת הכבלים והלוויין החליטה  ב-2004, ואם אני לא טועה, אז יושב ראש המועצה היה עורך הדין יורם מוקדי – לתמוך במתן פטור בדמי מעבר לערוצים הייעודיים.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קריאה:</w:t>
      </w:r>
    </w:p>
    <w:p w:rsidR="00000000" w:rsidRDefault="00F75F36">
      <w:pPr>
        <w:bidi/>
        <w:jc w:val="both"/>
        <w:rPr>
          <w:rFonts w:cs="David"/>
          <w:rtl/>
        </w:rPr>
      </w:pPr>
    </w:p>
    <w:p w:rsidR="00000000" w:rsidRDefault="00F75F36">
      <w:pPr>
        <w:bidi/>
        <w:jc w:val="both"/>
        <w:rPr>
          <w:rFonts w:cs="David"/>
          <w:rtl/>
        </w:rPr>
      </w:pPr>
      <w:r>
        <w:rPr>
          <w:rFonts w:cs="David"/>
          <w:rtl/>
        </w:rPr>
        <w:tab/>
        <w:t xml:space="preserve">אם לא תהיה הסכמה.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ניצן חן:</w:t>
      </w:r>
    </w:p>
    <w:p w:rsidR="00000000" w:rsidRDefault="00F75F36">
      <w:pPr>
        <w:bidi/>
        <w:jc w:val="both"/>
        <w:rPr>
          <w:rFonts w:cs="David"/>
          <w:rtl/>
        </w:rPr>
      </w:pPr>
      <w:r>
        <w:rPr>
          <w:rFonts w:cs="David"/>
          <w:rtl/>
        </w:rPr>
        <w:tab/>
        <w:t>בסדר. יחד</w:t>
      </w:r>
      <w:r>
        <w:rPr>
          <w:rFonts w:cs="David"/>
          <w:rtl/>
        </w:rPr>
        <w:t xml:space="preserve"> עם זאת, ואני בהחלט מתחבר עם סוף הדברים של עורכת הדין רובינשטיין – מכיוון שאנחנו לפני רפורמה, ומכיוון שיש לא מעט נושאים שצריכים לסגור אותם – </w:t>
      </w:r>
      <w:r>
        <w:rPr>
          <w:rFonts w:cs="David"/>
        </w:rPr>
        <w:t>DTT</w:t>
      </w:r>
      <w:r>
        <w:rPr>
          <w:rFonts w:cs="David"/>
          <w:rtl/>
        </w:rPr>
        <w:t xml:space="preserve">למשל, כן או לא ערוצים ייעודיים, חבילה צרה, ערוצים פתוחים שצריכים לשלם דמי מעבר לפי הרפורמה המוצעת – ואם ערוץ 1, </w:t>
      </w:r>
      <w:r>
        <w:rPr>
          <w:rFonts w:cs="David"/>
          <w:rtl/>
        </w:rPr>
        <w:t>2, ו – 10 ישלמו דמי מעבר, אין סיבה שהערוצים הייעודיים יקבלו פטור,כך שאני מציע, למרות שמבחינת הרציונל יש ערך חברתי לערוצים ייעודיים ומועצת הכבלים והלוויין כן התייחסה לנושא הזה, אני לא חושב שזו  העת להצביע על ההחלטה הזו, למרות שליבי עם הערוצים הייעודיים ואני</w:t>
      </w:r>
      <w:r>
        <w:rPr>
          <w:rFonts w:cs="David"/>
          <w:rtl/>
        </w:rPr>
        <w:t xml:space="preserve"> חושב שיש להם ערך חברתי חשוב וגם סוגיית דמי המעבר צריכה להיות נידונה בתוך הפאזל הכולל – כן או לא </w:t>
      </w:r>
      <w:r>
        <w:rPr>
          <w:rFonts w:cs="David"/>
        </w:rPr>
        <w:t>DTT</w:t>
      </w:r>
      <w:r>
        <w:rPr>
          <w:rFonts w:cs="David"/>
          <w:rtl/>
        </w:rPr>
        <w:t xml:space="preserve">, כן או לא חבילה צרה, כן או לא פרסום בתוך הכבלים והלוויין. לקחת, כמו שאמרה נגה רובינשטיין,  אבן אחת כרגע, זה לא נכון. טקטית זה לא נכון, כי עוד לא הכרענו את </w:t>
      </w:r>
      <w:r>
        <w:rPr>
          <w:rFonts w:cs="David"/>
          <w:rtl/>
        </w:rPr>
        <w:t xml:space="preserve">סוגיית ה – </w:t>
      </w:r>
      <w:r>
        <w:rPr>
          <w:rFonts w:cs="David"/>
        </w:rPr>
        <w:t>DTT</w:t>
      </w:r>
      <w:r>
        <w:rPr>
          <w:rFonts w:cs="David"/>
          <w:rtl/>
        </w:rPr>
        <w:t xml:space="preserve"> שהיא, לדעתי, הרבה יותר משמעותית מדמי המעבר. זו דעתי.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מאד מודה לכם על הדיון. אבקש לקרוא את החוק.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ניר ימין: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"הצעת חוק התקשורת (בזק ושידורים)(תיקון – חובת העברה ללא תשלום של שידורי ערוץ ייעודי), התש"ע-2010. </w:t>
      </w:r>
    </w:p>
    <w:p w:rsidR="00000000" w:rsidRDefault="00F75F36">
      <w:pPr>
        <w:bidi/>
        <w:jc w:val="both"/>
        <w:rPr>
          <w:rFonts w:cs="David"/>
          <w:rtl/>
        </w:rPr>
      </w:pPr>
      <w:r>
        <w:rPr>
          <w:rFonts w:cs="David"/>
          <w:rtl/>
        </w:rPr>
        <w:t>תיק</w:t>
      </w:r>
      <w:r>
        <w:rPr>
          <w:rFonts w:cs="David"/>
          <w:rtl/>
        </w:rPr>
        <w:t>ון סעיף 6לד   1. בחוק התקשורת (בזק ושידורים), התשמ"ב-1982, בסעיף 6לד (ב) , האמור בו יסומן "(1)" ואחריו יבוא:</w:t>
      </w:r>
    </w:p>
    <w:p w:rsidR="00000000" w:rsidRDefault="00F75F36">
      <w:pPr>
        <w:bidi/>
        <w:jc w:val="both"/>
        <w:rPr>
          <w:rFonts w:cs="David"/>
          <w:rtl/>
        </w:rPr>
      </w:pPr>
      <w:r>
        <w:rPr>
          <w:rFonts w:cs="David"/>
          <w:rtl/>
        </w:rPr>
        <w:t xml:space="preserve">"(2) הוראות פסקה (1 ) לא יחולו על משדר ערוץ ייעודי כאמור בסעיף קטן (א3)".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הערות לנוסח?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דודי קופל:</w:t>
      </w:r>
    </w:p>
    <w:p w:rsidR="00000000" w:rsidRDefault="00F75F36">
      <w:pPr>
        <w:bidi/>
        <w:jc w:val="both"/>
        <w:rPr>
          <w:rFonts w:cs="David"/>
          <w:rtl/>
        </w:rPr>
      </w:pPr>
    </w:p>
    <w:p w:rsidR="00000000" w:rsidRDefault="00F75F36">
      <w:pPr>
        <w:bidi/>
        <w:jc w:val="both"/>
        <w:rPr>
          <w:rFonts w:cs="David"/>
          <w:rtl/>
        </w:rPr>
      </w:pPr>
      <w:r>
        <w:rPr>
          <w:rFonts w:cs="David"/>
          <w:rtl/>
        </w:rPr>
        <w:tab/>
        <w:t>הנוסח, כפי שהוא כיום</w:t>
      </w:r>
      <w:r>
        <w:rPr>
          <w:rFonts w:cs="David"/>
          <w:rtl/>
        </w:rPr>
        <w:t xml:space="preserve">, חל אך ורק על בעל הרישיון הכללי </w:t>
      </w:r>
      <w:r>
        <w:rPr>
          <w:rFonts w:cs="David"/>
          <w:rtl/>
        </w:rPr>
        <w:tab/>
        <w:t xml:space="preserve">לשידורי כבלים, דהיינו- חברת </w:t>
      </w:r>
      <w:r>
        <w:rPr>
          <w:rFonts w:cs="David"/>
        </w:rPr>
        <w:t>HOT</w:t>
      </w:r>
      <w:r>
        <w:rPr>
          <w:rFonts w:cs="David"/>
          <w:rtl/>
        </w:rPr>
        <w:t xml:space="preserve"> ולא חל על בעל רישיון לשידורי לוויין, דהיינו חברת </w:t>
      </w:r>
      <w:r>
        <w:rPr>
          <w:rFonts w:cs="David"/>
        </w:rPr>
        <w:t>YES</w:t>
      </w:r>
      <w:r>
        <w:rPr>
          <w:rFonts w:cs="David"/>
          <w:rtl/>
        </w:rPr>
        <w:t xml:space="preserve">. דהיינו, אם הנוסח יעבור כמו שהוא, הערוצים הייעודיים יצטרכו לשלם דמי מעבר לחברת הלוויין.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ולכן – מה אתם מציעים?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w:t>
      </w:r>
      <w:r>
        <w:rPr>
          <w:rFonts w:cs="David"/>
          <w:u w:val="single"/>
          <w:rtl/>
        </w:rPr>
        <w:t>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החוק הזה ממילא לא שוויוני.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דודי קופל:</w:t>
      </w:r>
    </w:p>
    <w:p w:rsidR="00000000" w:rsidRDefault="00F75F36">
      <w:pPr>
        <w:bidi/>
        <w:jc w:val="both"/>
        <w:rPr>
          <w:rFonts w:cs="David"/>
          <w:rtl/>
        </w:rPr>
      </w:pPr>
    </w:p>
    <w:p w:rsidR="00000000" w:rsidRDefault="00F75F36">
      <w:pPr>
        <w:bidi/>
        <w:jc w:val="both"/>
        <w:rPr>
          <w:rFonts w:cs="David"/>
          <w:rtl/>
        </w:rPr>
      </w:pPr>
      <w:r>
        <w:rPr>
          <w:rFonts w:cs="David"/>
          <w:rtl/>
        </w:rPr>
        <w:tab/>
        <w:t xml:space="preserve">אנחנו לא מציעים, אנחנו מעירים.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מיכל רפאלי כדורי:</w:t>
      </w:r>
    </w:p>
    <w:p w:rsidR="00000000" w:rsidRDefault="00F75F36">
      <w:pPr>
        <w:bidi/>
        <w:jc w:val="both"/>
        <w:rPr>
          <w:rFonts w:cs="David"/>
          <w:rtl/>
        </w:rPr>
      </w:pPr>
    </w:p>
    <w:p w:rsidR="00000000" w:rsidRDefault="00F75F36">
      <w:pPr>
        <w:bidi/>
        <w:jc w:val="both"/>
        <w:rPr>
          <w:rFonts w:cs="David"/>
          <w:rtl/>
        </w:rPr>
      </w:pPr>
      <w:r>
        <w:rPr>
          <w:rFonts w:cs="David"/>
          <w:rtl/>
        </w:rPr>
        <w:tab/>
        <w:t xml:space="preserve">זה נושא מהותי. צריך להחזיר את זה למליאה ולוועדת השרים?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כשתהיי חברת כנסת תעלי הצעה לסדר היום ואנחנו נשקול את זה. אנחנו, כמציעים, מקבלים את </w:t>
      </w:r>
      <w:r>
        <w:rPr>
          <w:rFonts w:cs="David"/>
          <w:rtl/>
        </w:rPr>
        <w:t xml:space="preserve">הערת הממשלה ומבקשים לשנות את הנוסח בהתאם. בהחלט לא התכוונו להפלות בין </w:t>
      </w:r>
      <w:r>
        <w:rPr>
          <w:rFonts w:cs="David"/>
        </w:rPr>
        <w:t xml:space="preserve">HOT </w:t>
      </w:r>
      <w:r>
        <w:rPr>
          <w:rFonts w:cs="David"/>
          <w:rtl/>
        </w:rPr>
        <w:t xml:space="preserve"> ל – </w:t>
      </w:r>
      <w:r>
        <w:rPr>
          <w:rFonts w:cs="David"/>
        </w:rPr>
        <w:t>YES</w:t>
      </w:r>
      <w:r>
        <w:rPr>
          <w:rFonts w:cs="David"/>
          <w:rtl/>
        </w:rPr>
        <w:t xml:space="preserve">. יותר מזה – נאמר כאן על ידי </w:t>
      </w:r>
      <w:r>
        <w:rPr>
          <w:rFonts w:cs="David"/>
        </w:rPr>
        <w:t>HOT</w:t>
      </w:r>
      <w:r>
        <w:rPr>
          <w:rFonts w:cs="David"/>
          <w:rtl/>
        </w:rPr>
        <w:t xml:space="preserve"> שיש הסכם, ואנחנו, אני חושב, נשקול לקראת קריאה שניה ושלישית להכניס, אולי, תיקון, שבמידה וקיימים הסכמים קיימים לפני כניסת החוק לתוקף, שהחוק לא </w:t>
      </w:r>
      <w:r>
        <w:rPr>
          <w:rFonts w:cs="David"/>
          <w:rtl/>
        </w:rPr>
        <w:t xml:space="preserve">יחול עליהם.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אז נצביע על הנוסח הזה? אין נוסח אחר.</w:t>
      </w: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נגה רובינשטיין: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מי שהיה לגישתכם בסדר, התקשר בהסכם – הוא יצטרך לשלם את הסכום, אבל מי שפטרו אותו בגלל ש0 8 שנים הוא לא שילם ולא הגיע להסכם – אז הוא ימשיך לא לשלם? זה המצב?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w:t>
      </w:r>
      <w:r>
        <w:rPr>
          <w:rFonts w:cs="David"/>
          <w:u w:val="single"/>
          <w:rtl/>
        </w:rPr>
        <w:t>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עוד לא נגמר, החקיקה.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הנוסח הוא לקריאה ראשונה, לא לקריאה שניה ושלישית. זה לא הזמן. עוד תהיה הידברות , חוזרים לכאן. קודם כל – יוצאים לפגרה, יש לנו הרבה זמן לעבוד על זה.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יש עוד הערות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r>
    </w:p>
    <w:p w:rsidR="00000000" w:rsidRDefault="00F75F36">
      <w:pPr>
        <w:bidi/>
        <w:jc w:val="both"/>
        <w:rPr>
          <w:rFonts w:cs="David"/>
          <w:rtl/>
        </w:rPr>
      </w:pPr>
      <w:r>
        <w:rPr>
          <w:rFonts w:cs="David"/>
          <w:rtl/>
        </w:rPr>
        <w:tab/>
        <w:t>אני מבקש</w:t>
      </w:r>
      <w:r>
        <w:rPr>
          <w:rFonts w:cs="David"/>
          <w:rtl/>
        </w:rPr>
        <w:t>ת שלפני ההערה, כיוון שאני מכינה את הצעת החוק, בסופו של דבר, קודם כל – אני מציעה לתקן את הנוסח כך שהוא יחול גם על בעל רישיון לשידורי לוויין. דבר שני – באשר להערה של  חבר הכנסת אלקין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זה לא לעכשיו.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t xml:space="preserve">אני גם לא מתייחסת לזה בדברי </w:t>
      </w:r>
      <w:r>
        <w:rPr>
          <w:rFonts w:cs="David"/>
          <w:rtl/>
        </w:rPr>
        <w:t xml:space="preserve">ההסבר. זאת אומרת, אני לא מתייחסת לתחולה של ההצעה.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הערתם, וההערה התקבלה על ידי המציעים. יש עוד הערות. אני מציע להעמיד להצבעה.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דנה נויפלד:</w:t>
      </w:r>
    </w:p>
    <w:p w:rsidR="00000000" w:rsidRDefault="00F75F36">
      <w:pPr>
        <w:bidi/>
        <w:jc w:val="both"/>
        <w:rPr>
          <w:rFonts w:cs="David"/>
          <w:rtl/>
        </w:rPr>
      </w:pPr>
    </w:p>
    <w:p w:rsidR="00000000" w:rsidRDefault="00F75F36">
      <w:pPr>
        <w:bidi/>
        <w:jc w:val="both"/>
        <w:rPr>
          <w:rFonts w:cs="David"/>
          <w:rtl/>
        </w:rPr>
      </w:pPr>
      <w:r>
        <w:rPr>
          <w:rFonts w:cs="David"/>
          <w:rtl/>
        </w:rPr>
        <w:tab/>
        <w:t>אני מבקשת להעיר עוד הערה -  ההצעה הזו חלה, כפי שהיא נוסחה, מהיום שבו היא תתפרסם ואילך. זאת</w:t>
      </w:r>
      <w:r>
        <w:rPr>
          <w:rFonts w:cs="David"/>
          <w:rtl/>
        </w:rPr>
        <w:t xml:space="preserve"> אומרת שכל דמי המעבר שלא שולמו עד היום – לא תהיה שום מניע ה-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זאב אלקין:</w:t>
      </w:r>
    </w:p>
    <w:p w:rsidR="00000000" w:rsidRDefault="00F75F36">
      <w:pPr>
        <w:bidi/>
        <w:jc w:val="both"/>
        <w:rPr>
          <w:rFonts w:cs="David"/>
          <w:u w:val="single"/>
          <w:rtl/>
        </w:rPr>
      </w:pPr>
    </w:p>
    <w:p w:rsidR="00000000" w:rsidRDefault="00F75F36">
      <w:pPr>
        <w:bidi/>
        <w:jc w:val="both"/>
        <w:rPr>
          <w:rFonts w:cs="David"/>
          <w:rtl/>
        </w:rPr>
      </w:pPr>
      <w:r>
        <w:rPr>
          <w:rFonts w:cs="David"/>
          <w:rtl/>
        </w:rPr>
        <w:tab/>
        <w:t>כפי שהעירה היועצת המשפטית והשבתי לה בחיוב – שכל הנושא הזה ראוי שיידון לקראת קריאה שניה ושלישית. אנחנו, כרגע, לא נתייחס אליו. כל סוגיית העבר, הסכמים קיימים, תביעות שיש לגבי העבר –</w:t>
      </w:r>
      <w:r>
        <w:rPr>
          <w:rFonts w:cs="David"/>
          <w:rtl/>
        </w:rPr>
        <w:t xml:space="preserve"> נתייחס בזמן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נגה רובינשטיין:</w:t>
      </w:r>
    </w:p>
    <w:p w:rsidR="00000000" w:rsidRDefault="00F75F36">
      <w:pPr>
        <w:bidi/>
        <w:jc w:val="both"/>
        <w:rPr>
          <w:rFonts w:cs="David"/>
          <w:rtl/>
        </w:rPr>
      </w:pPr>
    </w:p>
    <w:p w:rsidR="00000000" w:rsidRDefault="00F75F36">
      <w:pPr>
        <w:bidi/>
        <w:jc w:val="both"/>
        <w:rPr>
          <w:rFonts w:cs="David"/>
          <w:rtl/>
        </w:rPr>
      </w:pPr>
      <w:r>
        <w:rPr>
          <w:rFonts w:cs="David"/>
          <w:rtl/>
        </w:rPr>
        <w:tab/>
        <w:t xml:space="preserve">אז אנחנו נתייחס .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מאה אחוז, כולם יתייחסו. בשינויי הנוסח – נצביע על הנוסח הזה, אבל אנחנו אומרים שהוא יהיה בשינויי נוסח שיתוקנו ברוח הסכמת המציעים להצעת הממשלה.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t>יתוקן סעיף נוסף. בסעיף</w:t>
      </w:r>
      <w:r>
        <w:rPr>
          <w:rFonts w:cs="David"/>
          <w:rtl/>
        </w:rPr>
        <w:t xml:space="preserve"> הזה אני  - - לשנות.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לאה ורון:</w:t>
      </w:r>
    </w:p>
    <w:p w:rsidR="00000000" w:rsidRDefault="00F75F36">
      <w:pPr>
        <w:bidi/>
        <w:jc w:val="both"/>
        <w:rPr>
          <w:rFonts w:cs="David"/>
          <w:rtl/>
        </w:rPr>
      </w:pPr>
    </w:p>
    <w:p w:rsidR="00000000" w:rsidRDefault="00F75F36">
      <w:pPr>
        <w:bidi/>
        <w:jc w:val="both"/>
        <w:rPr>
          <w:rFonts w:cs="David"/>
          <w:rtl/>
        </w:rPr>
      </w:pPr>
      <w:r>
        <w:rPr>
          <w:rFonts w:cs="David"/>
          <w:rtl/>
        </w:rPr>
        <w:tab/>
        <w:t xml:space="preserve">לפני ההצבעה, אני רוצה להודיע מי יכול להצביע: חבר הכנסת אקוניס, חבר הכנסת אילטוב, חבר הכנסת טבייב, חברת הכנסת קירשנבאום – במקום חברת הכנסת שמטוב, חבר הכנסת אלקין, חבר הכנסת מיכאלי וחברת הכנסת סולודקין. </w:t>
      </w:r>
    </w:p>
    <w:p w:rsidR="00000000" w:rsidRDefault="00F75F36">
      <w:pPr>
        <w:bidi/>
        <w:jc w:val="both"/>
        <w:rPr>
          <w:rFonts w:cs="David"/>
          <w:rtl/>
        </w:rPr>
      </w:pPr>
    </w:p>
    <w:p w:rsidR="00000000" w:rsidRDefault="00F75F36">
      <w:pPr>
        <w:bidi/>
        <w:jc w:val="both"/>
        <w:rPr>
          <w:rFonts w:cs="David"/>
          <w:rtl/>
        </w:rPr>
      </w:pPr>
      <w:r>
        <w:rPr>
          <w:rFonts w:cs="David"/>
          <w:rtl/>
        </w:rPr>
        <w:tab/>
        <w:t>חברי הכנסת שלא קר</w:t>
      </w:r>
      <w:r>
        <w:rPr>
          <w:rFonts w:cs="David"/>
          <w:rtl/>
        </w:rPr>
        <w:t xml:space="preserve">אתי בשמם אינם יכולים להצביע.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אני מעמיד להצבעה. מי בעד? מי נגד? אין נמנעים, אני מודה לכם ההצעה אושרה.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רוברט טיבייב:</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סליחה, רביזיה.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r>
        <w:rPr>
          <w:rFonts w:cs="David"/>
          <w:rtl/>
        </w:rPr>
        <w:tab/>
      </w:r>
    </w:p>
    <w:p w:rsidR="00000000" w:rsidRDefault="00F75F36">
      <w:pPr>
        <w:bidi/>
        <w:jc w:val="both"/>
        <w:rPr>
          <w:rFonts w:cs="David"/>
          <w:rtl/>
        </w:rPr>
      </w:pPr>
      <w:r>
        <w:rPr>
          <w:rFonts w:cs="David"/>
          <w:rtl/>
        </w:rPr>
        <w:tab/>
        <w:t>בוועדת הכלכלה אין  הצבעה ביום שבו מבקשים רביזיה. לא מייד אחרי ההצבעה. אין דבר כזה</w:t>
      </w:r>
      <w:r>
        <w:rPr>
          <w:rFonts w:cs="David"/>
          <w:rtl/>
        </w:rPr>
        <w:t xml:space="preserve">. </w:t>
      </w:r>
    </w:p>
    <w:p w:rsidR="00000000" w:rsidRDefault="00F75F36">
      <w:pPr>
        <w:bidi/>
        <w:jc w:val="both"/>
        <w:rPr>
          <w:rFonts w:cs="David"/>
          <w:rtl/>
        </w:rPr>
      </w:pPr>
    </w:p>
    <w:p w:rsidR="00000000" w:rsidRDefault="00F75F36">
      <w:pPr>
        <w:bidi/>
        <w:jc w:val="both"/>
        <w:rPr>
          <w:rFonts w:cs="David"/>
          <w:u w:val="single"/>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אין בקשה לרביזיה. אני מודה לכם, הישיבה נעולה.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אתי בנדלר:</w:t>
      </w:r>
    </w:p>
    <w:p w:rsidR="00000000" w:rsidRDefault="00F75F36">
      <w:pPr>
        <w:bidi/>
        <w:jc w:val="both"/>
        <w:rPr>
          <w:rFonts w:cs="David"/>
          <w:rtl/>
        </w:rPr>
      </w:pPr>
    </w:p>
    <w:p w:rsidR="00000000" w:rsidRDefault="00F75F36">
      <w:pPr>
        <w:bidi/>
        <w:jc w:val="both"/>
        <w:rPr>
          <w:rFonts w:cs="David"/>
          <w:rtl/>
        </w:rPr>
      </w:pPr>
      <w:r>
        <w:rPr>
          <w:rFonts w:cs="David"/>
          <w:rtl/>
        </w:rPr>
        <w:tab/>
      </w:r>
    </w:p>
    <w:p w:rsidR="00000000" w:rsidRDefault="00F75F36">
      <w:pPr>
        <w:bidi/>
        <w:jc w:val="both"/>
        <w:rPr>
          <w:rFonts w:cs="David"/>
          <w:rtl/>
        </w:rPr>
      </w:pPr>
      <w:r>
        <w:rPr>
          <w:rFonts w:cs="David"/>
          <w:rtl/>
        </w:rPr>
        <w:tab/>
        <w:t xml:space="preserve">הוגשה בקשה לרביזיה. </w:t>
      </w:r>
    </w:p>
    <w:p w:rsidR="00000000" w:rsidRDefault="00F75F36">
      <w:pPr>
        <w:bidi/>
        <w:jc w:val="both"/>
        <w:rPr>
          <w:rFonts w:cs="David"/>
          <w:rtl/>
        </w:rPr>
      </w:pPr>
    </w:p>
    <w:p w:rsidR="00000000" w:rsidRDefault="00F75F36">
      <w:pPr>
        <w:bidi/>
        <w:jc w:val="both"/>
        <w:rPr>
          <w:rFonts w:cs="David"/>
          <w:u w:val="single"/>
          <w:rtl/>
        </w:rPr>
      </w:pPr>
      <w:r>
        <w:rPr>
          <w:rFonts w:cs="David"/>
          <w:u w:val="single"/>
          <w:rtl/>
        </w:rPr>
        <w:t>היו"ר אופיר אקוניס:</w:t>
      </w:r>
    </w:p>
    <w:p w:rsidR="00000000" w:rsidRDefault="00F75F36">
      <w:pPr>
        <w:bidi/>
        <w:jc w:val="both"/>
        <w:rPr>
          <w:rFonts w:cs="David"/>
          <w:u w:val="single"/>
          <w:rtl/>
        </w:rPr>
      </w:pPr>
    </w:p>
    <w:p w:rsidR="00000000" w:rsidRDefault="00F75F36">
      <w:pPr>
        <w:bidi/>
        <w:jc w:val="both"/>
        <w:rPr>
          <w:rFonts w:cs="David"/>
          <w:rtl/>
        </w:rPr>
      </w:pPr>
      <w:r>
        <w:rPr>
          <w:rFonts w:cs="David"/>
          <w:rtl/>
        </w:rPr>
        <w:tab/>
        <w:t xml:space="preserve">אתה מגיש את הרביזיה או מושך? אין בקשה לרביזיה. סליחה, הוא משאיר את בקשת הרביזיה. </w:t>
      </w:r>
    </w:p>
    <w:p w:rsidR="00000000" w:rsidRDefault="00F75F36">
      <w:pPr>
        <w:bidi/>
        <w:jc w:val="both"/>
        <w:rPr>
          <w:rFonts w:cs="David"/>
          <w:rtl/>
        </w:rPr>
      </w:pPr>
    </w:p>
    <w:p w:rsidR="00000000" w:rsidRDefault="00F75F36">
      <w:pPr>
        <w:bidi/>
        <w:jc w:val="both"/>
        <w:rPr>
          <w:rFonts w:cs="David"/>
          <w:rtl/>
        </w:rPr>
      </w:pPr>
      <w:r>
        <w:rPr>
          <w:rFonts w:cs="David"/>
          <w:rtl/>
        </w:rPr>
        <w:t xml:space="preserve">אני מודה לכם, הישיבה נעולה. </w:t>
      </w:r>
    </w:p>
    <w:p w:rsidR="00000000" w:rsidRDefault="00F75F36">
      <w:pPr>
        <w:bidi/>
        <w:jc w:val="both"/>
        <w:rPr>
          <w:rFonts w:cs="David"/>
          <w:rtl/>
        </w:rPr>
      </w:pPr>
    </w:p>
    <w:p w:rsidR="00000000" w:rsidRDefault="00F75F36">
      <w:pPr>
        <w:bidi/>
        <w:jc w:val="both"/>
        <w:rPr>
          <w:rFonts w:cs="David"/>
          <w:rtl/>
        </w:rPr>
      </w:pPr>
    </w:p>
    <w:p w:rsidR="00000000" w:rsidRDefault="00F75F36">
      <w:pPr>
        <w:bidi/>
        <w:jc w:val="both"/>
        <w:rPr>
          <w:rFonts w:cs="David"/>
          <w:b/>
          <w:bCs/>
          <w:u w:val="single"/>
          <w:rtl/>
        </w:rPr>
      </w:pPr>
      <w:r>
        <w:rPr>
          <w:rFonts w:cs="David"/>
          <w:b/>
          <w:bCs/>
          <w:u w:val="single"/>
          <w:rtl/>
        </w:rPr>
        <w:t>הישיבה נ</w:t>
      </w:r>
      <w:r>
        <w:rPr>
          <w:rFonts w:cs="David"/>
          <w:b/>
          <w:bCs/>
          <w:u w:val="single"/>
          <w:rtl/>
        </w:rPr>
        <w:t>נעלה בשעה 11:05</w:t>
      </w:r>
    </w:p>
    <w:p w:rsidR="00000000" w:rsidRDefault="00F75F36">
      <w:pPr>
        <w:bidi/>
        <w:jc w:val="both"/>
        <w:rPr>
          <w:rFonts w:cs="David"/>
          <w:rtl/>
        </w:rPr>
      </w:pPr>
    </w:p>
    <w:p w:rsidR="00000000" w:rsidRDefault="00F75F36">
      <w:pPr>
        <w:bidi/>
        <w:jc w:val="both"/>
        <w:rPr>
          <w:rFonts w:cs="David"/>
          <w:rtl/>
        </w:rPr>
      </w:pPr>
    </w:p>
    <w:p w:rsidR="00000000" w:rsidRDefault="00F75F36">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75F36">
      <w:r>
        <w:separator/>
      </w:r>
    </w:p>
  </w:endnote>
  <w:endnote w:type="continuationSeparator" w:id="0">
    <w:p w:rsidR="00000000" w:rsidRDefault="00F75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75F36">
      <w:r>
        <w:separator/>
      </w:r>
    </w:p>
  </w:footnote>
  <w:footnote w:type="continuationSeparator" w:id="0">
    <w:p w:rsidR="00000000" w:rsidRDefault="00F75F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75F36">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F75F36">
    <w:pPr>
      <w:pStyle w:val="a3"/>
      <w:ind w:right="360"/>
      <w:rPr>
        <w:rFonts w:cs="David"/>
        <w:sz w:val="24"/>
        <w:szCs w:val="24"/>
        <w:rtl/>
      </w:rPr>
    </w:pPr>
    <w:r>
      <w:rPr>
        <w:rFonts w:cs="David"/>
        <w:sz w:val="24"/>
        <w:szCs w:val="24"/>
        <w:rtl/>
      </w:rPr>
      <w:t>משותפת כלכלה - עליה</w:t>
    </w:r>
  </w:p>
  <w:p w:rsidR="00000000" w:rsidRDefault="00F75F36">
    <w:pPr>
      <w:pStyle w:val="a3"/>
      <w:ind w:right="360"/>
      <w:rPr>
        <w:rFonts w:cs="David"/>
        <w:sz w:val="24"/>
        <w:szCs w:val="24"/>
        <w:rtl/>
      </w:rPr>
    </w:pPr>
    <w:r>
      <w:rPr>
        <w:rFonts w:cs="David"/>
        <w:sz w:val="24"/>
        <w:szCs w:val="24"/>
        <w:rtl/>
      </w:rPr>
      <w:t>3.3.2010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66006"/>
    <w:multiLevelType w:val="hybridMultilevel"/>
    <w:tmpl w:val="DF64ACF4"/>
    <w:lvl w:ilvl="0" w:tplc="099AB128">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70C46AD8"/>
    <w:multiLevelType w:val="hybridMultilevel"/>
    <w:tmpl w:val="2A3EF832"/>
    <w:lvl w:ilvl="0" w:tplc="D9F2CE76">
      <w:numFmt w:val="bullet"/>
      <w:lvlText w:val=""/>
      <w:lvlJc w:val="left"/>
      <w:pPr>
        <w:tabs>
          <w:tab w:val="num" w:pos="1080"/>
        </w:tabs>
        <w:ind w:left="1080" w:hanging="360"/>
      </w:pPr>
      <w:rPr>
        <w:rFonts w:ascii="Wingdings" w:eastAsia="Times New Roman"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309ôøåèå÷åì_éùéáú_åòãä.doc"/>
    <w:docVar w:name="StartMode" w:val="3"/>
  </w:docVars>
  <w:rsids>
    <w:rsidRoot w:val="00F75F36"/>
    <w:rsid w:val="00F75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73E09A8-D474-4D41-B265-03A5185A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8552</Words>
  <Characters>42762</Characters>
  <Application>Microsoft Office Word</Application>
  <DocSecurity>4</DocSecurity>
  <Lines>356</Lines>
  <Paragraphs>102</Paragraphs>
  <ScaleCrop>false</ScaleCrop>
  <Company>Liraz</Company>
  <LinksUpToDate>false</LinksUpToDate>
  <CharactersWithSpaces>51212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התקשורת (בזק ושידורים) (תיקון - חובת העבר ללא תשלום  של שידורי ערוץ ייעודי)</dc:title>
  <dc:subject/>
  <dc:creator>com_alex</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01026510</vt:lpwstr>
  </property>
  <property fmtid="{D5CDD505-2E9C-101B-9397-08002B2CF9AE}" pid="3" name="SDCategoryID">
    <vt:lpwstr>2a29f7232aa6;#befc380f0692;#</vt:lpwstr>
  </property>
  <property fmtid="{D5CDD505-2E9C-101B-9397-08002B2CF9AE}" pid="4" name="SDCategories">
    <vt:lpwstr>:פרוטוקולי ועדות הכנסת:ועדות קבועות:ועדת הכלכלה;#:פרוטוקולי ועדות הכנסת:ועדות קבועות:ועדת העלייה, הקליטה והתפוצות;#</vt:lpwstr>
  </property>
  <property fmtid="{D5CDD505-2E9C-101B-9397-08002B2CF9AE}" pid="5" name="SDDocDate">
    <vt:lpwstr>2010-03-09T00:00:00Z</vt:lpwstr>
  </property>
  <property fmtid="{D5CDD505-2E9C-101B-9397-08002B2CF9AE}" pid="6" name="SDHebDate">
    <vt:lpwstr>כ"ג באדר, התש"ע</vt:lpwstr>
  </property>
  <property fmtid="{D5CDD505-2E9C-101B-9397-08002B2CF9AE}" pid="7" name="MisYeshiva">
    <vt:lpwstr>1.00000000000000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2010-03-03T09:30:00Z</vt:lpwstr>
  </property>
  <property fmtid="{D5CDD505-2E9C-101B-9397-08002B2CF9AE}" pid="14" name="MisVaada">
    <vt:lpwstr>689.000000000000</vt:lpwstr>
  </property>
  <property fmtid="{D5CDD505-2E9C-101B-9397-08002B2CF9AE}" pid="15" name="GetLastModified">
    <vt:lpwstr>11/15/2010 5:32:42 PM</vt:lpwstr>
  </property>
</Properties>
</file>